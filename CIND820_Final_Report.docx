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8655573" w:displacedByCustomXml="next"/>
    <w:bookmarkEnd w:id="0" w:displacedByCustomXml="next"/>
    <w:sdt>
      <w:sdtPr>
        <w:rPr>
          <w:b/>
          <w:spacing w:val="-10"/>
          <w:kern w:val="28"/>
          <w:sz w:val="56"/>
          <w:szCs w:val="56"/>
        </w:rPr>
        <w:id w:val="-912861098"/>
        <w:docPartObj>
          <w:docPartGallery w:val="Cover Pages"/>
          <w:docPartUnique/>
        </w:docPartObj>
      </w:sdtPr>
      <w:sdtEndPr/>
      <w:sdtContent>
        <w:p w14:paraId="6384192D" w14:textId="77777777" w:rsidR="009C2183" w:rsidRPr="00452731" w:rsidRDefault="00D70AA0" w:rsidP="009C2183">
          <w:pPr>
            <w:rPr>
              <w:rStyle w:val="Heading1Char"/>
            </w:rPr>
          </w:pPr>
          <w:r w:rsidRPr="00452731">
            <w:rPr>
              <w:rStyle w:val="Heading1Char"/>
              <w:noProof/>
            </w:rPr>
            <w:drawing>
              <wp:anchor distT="0" distB="0" distL="114300" distR="114300" simplePos="0" relativeHeight="251657216" behindDoc="1" locked="0" layoutInCell="1" allowOverlap="1" wp14:anchorId="1AADC94F" wp14:editId="18109A44">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9C2183" w:rsidRPr="00452731">
            <w:rPr>
              <w:rStyle w:val="Heading1Char"/>
              <w:noProof/>
            </w:rPr>
            <w:drawing>
              <wp:anchor distT="0" distB="0" distL="114300" distR="114300" simplePos="0" relativeHeight="251663360" behindDoc="1" locked="0" layoutInCell="1" allowOverlap="1" wp14:anchorId="00DB0720" wp14:editId="6DAD0A66">
                <wp:simplePos x="0" y="0"/>
                <wp:positionH relativeFrom="page">
                  <wp:posOffset>11430</wp:posOffset>
                </wp:positionH>
                <wp:positionV relativeFrom="paragraph">
                  <wp:posOffset>-1464945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9C2183" w:rsidRPr="00452731">
            <w:rPr>
              <w:rStyle w:val="Heading1Char"/>
            </w:rPr>
            <w:t>Restaurant Recommender System</w:t>
          </w:r>
        </w:p>
        <w:p w14:paraId="5DC6B07B" w14:textId="77777777" w:rsidR="009C2183" w:rsidRDefault="009C2183" w:rsidP="00452731">
          <w:r>
            <w:t>CIND820</w:t>
          </w:r>
        </w:p>
        <w:p w14:paraId="2A6D566C" w14:textId="77777777" w:rsidR="009C2183" w:rsidRDefault="009C2183" w:rsidP="00452731">
          <w:r>
            <w:t>Zilin Wang</w:t>
          </w:r>
        </w:p>
        <w:p w14:paraId="3F992AC0" w14:textId="77777777" w:rsidR="009C2183" w:rsidRPr="009323FF" w:rsidRDefault="009C2183" w:rsidP="00452731">
          <w:r>
            <w:t>500702682</w:t>
          </w:r>
        </w:p>
        <w:p w14:paraId="7040A429" w14:textId="229C65E6" w:rsidR="00FB5AFB" w:rsidRPr="00FB5AFB" w:rsidRDefault="001D3D92" w:rsidP="00FB5AFB">
          <w:pPr>
            <w:pStyle w:val="Title"/>
            <w:ind w:right="1705"/>
            <w:rPr>
              <w:b w:val="0"/>
            </w:rPr>
          </w:pPr>
          <w:r>
            <w:br w:type="page"/>
          </w:r>
        </w:p>
      </w:sdtContent>
    </w:sdt>
    <w:bookmarkStart w:id="1" w:name="_Toc68658626" w:displacedByCustomXml="prev"/>
    <w:sdt>
      <w:sdtPr>
        <w:id w:val="1721172220"/>
        <w:docPartObj>
          <w:docPartGallery w:val="Table of Contents"/>
          <w:docPartUnique/>
        </w:docPartObj>
      </w:sdtPr>
      <w:sdtEndPr>
        <w:rPr>
          <w:rFonts w:eastAsiaTheme="minorEastAsia" w:cstheme="minorBidi"/>
          <w:bCs/>
          <w:noProof/>
          <w:sz w:val="22"/>
          <w:szCs w:val="24"/>
          <w:lang w:val="en-CA"/>
        </w:rPr>
      </w:sdtEndPr>
      <w:sdtContent>
        <w:p w14:paraId="2BB6D9E2" w14:textId="5C457905" w:rsidR="00FB5AFB" w:rsidRPr="00FB5AFB" w:rsidRDefault="00FB5AFB" w:rsidP="00FB5AFB">
          <w:pPr>
            <w:pStyle w:val="TOCHeading"/>
            <w:rPr>
              <w:bCs/>
              <w:sz w:val="24"/>
            </w:rPr>
          </w:pPr>
          <w:r>
            <w:t>Contents</w:t>
          </w:r>
        </w:p>
        <w:p w14:paraId="135E39AE" w14:textId="49295C27" w:rsidR="00FB5AFB" w:rsidRDefault="00FB5AFB">
          <w:pPr>
            <w:pStyle w:val="TOC1"/>
            <w:rPr>
              <w:rFonts w:asciiTheme="minorHAnsi" w:eastAsiaTheme="minorEastAsia" w:hAnsiTheme="minorHAnsi" w:cstheme="minorBidi"/>
              <w:b w:val="0"/>
              <w:noProof/>
              <w:color w:val="auto"/>
              <w:sz w:val="22"/>
              <w:szCs w:val="22"/>
              <w:lang w:eastAsia="zh-CN"/>
            </w:rPr>
          </w:pPr>
          <w:r>
            <w:fldChar w:fldCharType="begin"/>
          </w:r>
          <w:r>
            <w:instrText xml:space="preserve"> TOC \o "1-3" \h \z \u </w:instrText>
          </w:r>
          <w:r>
            <w:fldChar w:fldCharType="separate"/>
          </w:r>
          <w:hyperlink w:anchor="_Toc68658993" w:history="1">
            <w:r w:rsidRPr="00880C25">
              <w:rPr>
                <w:rStyle w:val="Hyperlink"/>
                <w:noProof/>
              </w:rPr>
              <w:t>Abstract</w:t>
            </w:r>
            <w:r>
              <w:rPr>
                <w:noProof/>
                <w:webHidden/>
              </w:rPr>
              <w:tab/>
            </w:r>
            <w:r>
              <w:rPr>
                <w:noProof/>
                <w:webHidden/>
              </w:rPr>
              <w:fldChar w:fldCharType="begin"/>
            </w:r>
            <w:r>
              <w:rPr>
                <w:noProof/>
                <w:webHidden/>
              </w:rPr>
              <w:instrText xml:space="preserve"> PAGEREF _Toc68658993 \h </w:instrText>
            </w:r>
            <w:r>
              <w:rPr>
                <w:noProof/>
                <w:webHidden/>
              </w:rPr>
            </w:r>
            <w:r>
              <w:rPr>
                <w:noProof/>
                <w:webHidden/>
              </w:rPr>
              <w:fldChar w:fldCharType="separate"/>
            </w:r>
            <w:r>
              <w:rPr>
                <w:noProof/>
                <w:webHidden/>
              </w:rPr>
              <w:t>2</w:t>
            </w:r>
            <w:r>
              <w:rPr>
                <w:noProof/>
                <w:webHidden/>
              </w:rPr>
              <w:fldChar w:fldCharType="end"/>
            </w:r>
          </w:hyperlink>
        </w:p>
        <w:p w14:paraId="20D789A0" w14:textId="5BAF157B" w:rsidR="00FB5AFB" w:rsidRDefault="00FB5AFB">
          <w:pPr>
            <w:pStyle w:val="TOC1"/>
            <w:rPr>
              <w:rFonts w:asciiTheme="minorHAnsi" w:eastAsiaTheme="minorEastAsia" w:hAnsiTheme="minorHAnsi" w:cstheme="minorBidi"/>
              <w:b w:val="0"/>
              <w:noProof/>
              <w:color w:val="auto"/>
              <w:sz w:val="22"/>
              <w:szCs w:val="22"/>
              <w:lang w:eastAsia="zh-CN"/>
            </w:rPr>
          </w:pPr>
          <w:hyperlink w:anchor="_Toc68658994" w:history="1">
            <w:r w:rsidRPr="00880C25">
              <w:rPr>
                <w:rStyle w:val="Hyperlink"/>
                <w:noProof/>
              </w:rPr>
              <w:t>Literature Review</w:t>
            </w:r>
            <w:r>
              <w:rPr>
                <w:noProof/>
                <w:webHidden/>
              </w:rPr>
              <w:tab/>
            </w:r>
            <w:r>
              <w:rPr>
                <w:noProof/>
                <w:webHidden/>
              </w:rPr>
              <w:fldChar w:fldCharType="begin"/>
            </w:r>
            <w:r>
              <w:rPr>
                <w:noProof/>
                <w:webHidden/>
              </w:rPr>
              <w:instrText xml:space="preserve"> PAGEREF _Toc68658994 \h </w:instrText>
            </w:r>
            <w:r>
              <w:rPr>
                <w:noProof/>
                <w:webHidden/>
              </w:rPr>
            </w:r>
            <w:r>
              <w:rPr>
                <w:noProof/>
                <w:webHidden/>
              </w:rPr>
              <w:fldChar w:fldCharType="separate"/>
            </w:r>
            <w:r>
              <w:rPr>
                <w:noProof/>
                <w:webHidden/>
              </w:rPr>
              <w:t>3</w:t>
            </w:r>
            <w:r>
              <w:rPr>
                <w:noProof/>
                <w:webHidden/>
              </w:rPr>
              <w:fldChar w:fldCharType="end"/>
            </w:r>
          </w:hyperlink>
        </w:p>
        <w:p w14:paraId="07C7888F" w14:textId="18F7D060" w:rsidR="00FB5AFB" w:rsidRDefault="00FB5AFB">
          <w:pPr>
            <w:pStyle w:val="TOC1"/>
            <w:rPr>
              <w:rFonts w:asciiTheme="minorHAnsi" w:eastAsiaTheme="minorEastAsia" w:hAnsiTheme="minorHAnsi" w:cstheme="minorBidi"/>
              <w:b w:val="0"/>
              <w:noProof/>
              <w:color w:val="auto"/>
              <w:sz w:val="22"/>
              <w:szCs w:val="22"/>
              <w:lang w:eastAsia="zh-CN"/>
            </w:rPr>
          </w:pPr>
          <w:hyperlink w:anchor="_Toc68658995" w:history="1">
            <w:r w:rsidRPr="00880C25">
              <w:rPr>
                <w:rStyle w:val="Hyperlink"/>
                <w:noProof/>
              </w:rPr>
              <w:t>Dataset</w:t>
            </w:r>
            <w:r>
              <w:rPr>
                <w:noProof/>
                <w:webHidden/>
              </w:rPr>
              <w:tab/>
            </w:r>
            <w:r>
              <w:rPr>
                <w:noProof/>
                <w:webHidden/>
              </w:rPr>
              <w:fldChar w:fldCharType="begin"/>
            </w:r>
            <w:r>
              <w:rPr>
                <w:noProof/>
                <w:webHidden/>
              </w:rPr>
              <w:instrText xml:space="preserve"> PAGEREF _Toc68658995 \h </w:instrText>
            </w:r>
            <w:r>
              <w:rPr>
                <w:noProof/>
                <w:webHidden/>
              </w:rPr>
            </w:r>
            <w:r>
              <w:rPr>
                <w:noProof/>
                <w:webHidden/>
              </w:rPr>
              <w:fldChar w:fldCharType="separate"/>
            </w:r>
            <w:r>
              <w:rPr>
                <w:noProof/>
                <w:webHidden/>
              </w:rPr>
              <w:t>3</w:t>
            </w:r>
            <w:r>
              <w:rPr>
                <w:noProof/>
                <w:webHidden/>
              </w:rPr>
              <w:fldChar w:fldCharType="end"/>
            </w:r>
          </w:hyperlink>
        </w:p>
        <w:p w14:paraId="0CCE89BA" w14:textId="602A38FD" w:rsidR="00FB5AFB" w:rsidRDefault="00FB5AFB">
          <w:pPr>
            <w:pStyle w:val="TOC1"/>
            <w:rPr>
              <w:rFonts w:asciiTheme="minorHAnsi" w:eastAsiaTheme="minorEastAsia" w:hAnsiTheme="minorHAnsi" w:cstheme="minorBidi"/>
              <w:b w:val="0"/>
              <w:noProof/>
              <w:color w:val="auto"/>
              <w:sz w:val="22"/>
              <w:szCs w:val="22"/>
              <w:lang w:eastAsia="zh-CN"/>
            </w:rPr>
          </w:pPr>
          <w:hyperlink w:anchor="_Toc68658996" w:history="1">
            <w:r w:rsidRPr="00880C25">
              <w:rPr>
                <w:rStyle w:val="Hyperlink"/>
                <w:noProof/>
              </w:rPr>
              <w:t>Approach</w:t>
            </w:r>
            <w:r>
              <w:rPr>
                <w:noProof/>
                <w:webHidden/>
              </w:rPr>
              <w:tab/>
            </w:r>
            <w:r>
              <w:rPr>
                <w:noProof/>
                <w:webHidden/>
              </w:rPr>
              <w:fldChar w:fldCharType="begin"/>
            </w:r>
            <w:r>
              <w:rPr>
                <w:noProof/>
                <w:webHidden/>
              </w:rPr>
              <w:instrText xml:space="preserve"> PAGEREF _Toc68658996 \h </w:instrText>
            </w:r>
            <w:r>
              <w:rPr>
                <w:noProof/>
                <w:webHidden/>
              </w:rPr>
            </w:r>
            <w:r>
              <w:rPr>
                <w:noProof/>
                <w:webHidden/>
              </w:rPr>
              <w:fldChar w:fldCharType="separate"/>
            </w:r>
            <w:r>
              <w:rPr>
                <w:noProof/>
                <w:webHidden/>
              </w:rPr>
              <w:t>4</w:t>
            </w:r>
            <w:r>
              <w:rPr>
                <w:noProof/>
                <w:webHidden/>
              </w:rPr>
              <w:fldChar w:fldCharType="end"/>
            </w:r>
          </w:hyperlink>
        </w:p>
        <w:p w14:paraId="6A866BC0" w14:textId="558CEF72" w:rsidR="00FB5AFB" w:rsidRDefault="00FB5AFB">
          <w:pPr>
            <w:pStyle w:val="TOC2"/>
            <w:tabs>
              <w:tab w:val="left" w:pos="660"/>
              <w:tab w:val="right" w:leader="dot" w:pos="9350"/>
            </w:tabs>
            <w:rPr>
              <w:rFonts w:asciiTheme="minorHAnsi" w:eastAsiaTheme="minorEastAsia" w:hAnsiTheme="minorHAnsi" w:cstheme="minorBidi"/>
              <w:noProof/>
              <w:color w:val="auto"/>
              <w:sz w:val="22"/>
              <w:szCs w:val="22"/>
              <w:lang w:eastAsia="zh-CN"/>
            </w:rPr>
          </w:pPr>
          <w:hyperlink w:anchor="_Toc68658997" w:history="1">
            <w:r w:rsidRPr="00880C25">
              <w:rPr>
                <w:rStyle w:val="Hyperlink"/>
                <w:noProof/>
              </w:rPr>
              <w:t>1.</w:t>
            </w:r>
            <w:r>
              <w:rPr>
                <w:rFonts w:asciiTheme="minorHAnsi" w:eastAsiaTheme="minorEastAsia" w:hAnsiTheme="minorHAnsi" w:cstheme="minorBidi"/>
                <w:noProof/>
                <w:color w:val="auto"/>
                <w:sz w:val="22"/>
                <w:szCs w:val="22"/>
                <w:lang w:eastAsia="zh-CN"/>
              </w:rPr>
              <w:tab/>
            </w:r>
            <w:r w:rsidRPr="00880C25">
              <w:rPr>
                <w:rStyle w:val="Hyperlink"/>
                <w:noProof/>
              </w:rPr>
              <w:t>Data Preparation</w:t>
            </w:r>
            <w:r>
              <w:rPr>
                <w:noProof/>
                <w:webHidden/>
              </w:rPr>
              <w:tab/>
            </w:r>
            <w:r>
              <w:rPr>
                <w:noProof/>
                <w:webHidden/>
              </w:rPr>
              <w:fldChar w:fldCharType="begin"/>
            </w:r>
            <w:r>
              <w:rPr>
                <w:noProof/>
                <w:webHidden/>
              </w:rPr>
              <w:instrText xml:space="preserve"> PAGEREF _Toc68658997 \h </w:instrText>
            </w:r>
            <w:r>
              <w:rPr>
                <w:noProof/>
                <w:webHidden/>
              </w:rPr>
            </w:r>
            <w:r>
              <w:rPr>
                <w:noProof/>
                <w:webHidden/>
              </w:rPr>
              <w:fldChar w:fldCharType="separate"/>
            </w:r>
            <w:r>
              <w:rPr>
                <w:noProof/>
                <w:webHidden/>
              </w:rPr>
              <w:t>4</w:t>
            </w:r>
            <w:r>
              <w:rPr>
                <w:noProof/>
                <w:webHidden/>
              </w:rPr>
              <w:fldChar w:fldCharType="end"/>
            </w:r>
          </w:hyperlink>
        </w:p>
        <w:p w14:paraId="41E09405" w14:textId="401C3580" w:rsidR="00FB5AFB" w:rsidRDefault="00FB5AFB">
          <w:pPr>
            <w:pStyle w:val="TOC2"/>
            <w:tabs>
              <w:tab w:val="left" w:pos="660"/>
              <w:tab w:val="right" w:leader="dot" w:pos="9350"/>
            </w:tabs>
            <w:rPr>
              <w:rFonts w:asciiTheme="minorHAnsi" w:eastAsiaTheme="minorEastAsia" w:hAnsiTheme="minorHAnsi" w:cstheme="minorBidi"/>
              <w:noProof/>
              <w:color w:val="auto"/>
              <w:sz w:val="22"/>
              <w:szCs w:val="22"/>
              <w:lang w:eastAsia="zh-CN"/>
            </w:rPr>
          </w:pPr>
          <w:hyperlink w:anchor="_Toc68658998" w:history="1">
            <w:r w:rsidRPr="00880C25">
              <w:rPr>
                <w:rStyle w:val="Hyperlink"/>
                <w:noProof/>
              </w:rPr>
              <w:t>2.</w:t>
            </w:r>
            <w:r>
              <w:rPr>
                <w:rFonts w:asciiTheme="minorHAnsi" w:eastAsiaTheme="minorEastAsia" w:hAnsiTheme="minorHAnsi" w:cstheme="minorBidi"/>
                <w:noProof/>
                <w:color w:val="auto"/>
                <w:sz w:val="22"/>
                <w:szCs w:val="22"/>
                <w:lang w:eastAsia="zh-CN"/>
              </w:rPr>
              <w:tab/>
            </w:r>
            <w:r w:rsidRPr="00880C25">
              <w:rPr>
                <w:rStyle w:val="Hyperlink"/>
                <w:noProof/>
              </w:rPr>
              <w:t>Exploratory Data Analysis</w:t>
            </w:r>
            <w:r>
              <w:rPr>
                <w:noProof/>
                <w:webHidden/>
              </w:rPr>
              <w:tab/>
            </w:r>
            <w:r>
              <w:rPr>
                <w:noProof/>
                <w:webHidden/>
              </w:rPr>
              <w:fldChar w:fldCharType="begin"/>
            </w:r>
            <w:r>
              <w:rPr>
                <w:noProof/>
                <w:webHidden/>
              </w:rPr>
              <w:instrText xml:space="preserve"> PAGEREF _Toc68658998 \h </w:instrText>
            </w:r>
            <w:r>
              <w:rPr>
                <w:noProof/>
                <w:webHidden/>
              </w:rPr>
            </w:r>
            <w:r>
              <w:rPr>
                <w:noProof/>
                <w:webHidden/>
              </w:rPr>
              <w:fldChar w:fldCharType="separate"/>
            </w:r>
            <w:r>
              <w:rPr>
                <w:noProof/>
                <w:webHidden/>
              </w:rPr>
              <w:t>5</w:t>
            </w:r>
            <w:r>
              <w:rPr>
                <w:noProof/>
                <w:webHidden/>
              </w:rPr>
              <w:fldChar w:fldCharType="end"/>
            </w:r>
          </w:hyperlink>
        </w:p>
        <w:p w14:paraId="5F9B538A" w14:textId="5135E6B0" w:rsidR="00FB5AFB" w:rsidRDefault="00FB5AFB">
          <w:pPr>
            <w:pStyle w:val="TOC2"/>
            <w:tabs>
              <w:tab w:val="left" w:pos="660"/>
              <w:tab w:val="right" w:leader="dot" w:pos="9350"/>
            </w:tabs>
            <w:rPr>
              <w:rFonts w:asciiTheme="minorHAnsi" w:eastAsiaTheme="minorEastAsia" w:hAnsiTheme="minorHAnsi" w:cstheme="minorBidi"/>
              <w:noProof/>
              <w:color w:val="auto"/>
              <w:sz w:val="22"/>
              <w:szCs w:val="22"/>
              <w:lang w:eastAsia="zh-CN"/>
            </w:rPr>
          </w:pPr>
          <w:hyperlink w:anchor="_Toc68658999" w:history="1">
            <w:r w:rsidRPr="00880C25">
              <w:rPr>
                <w:rStyle w:val="Hyperlink"/>
                <w:noProof/>
              </w:rPr>
              <w:t>3.</w:t>
            </w:r>
            <w:r>
              <w:rPr>
                <w:rFonts w:asciiTheme="minorHAnsi" w:eastAsiaTheme="minorEastAsia" w:hAnsiTheme="minorHAnsi" w:cstheme="minorBidi"/>
                <w:noProof/>
                <w:color w:val="auto"/>
                <w:sz w:val="22"/>
                <w:szCs w:val="22"/>
                <w:lang w:eastAsia="zh-CN"/>
              </w:rPr>
              <w:tab/>
            </w:r>
            <w:r w:rsidRPr="00880C25">
              <w:rPr>
                <w:rStyle w:val="Hyperlink"/>
                <w:noProof/>
              </w:rPr>
              <w:t>Model Implementation</w:t>
            </w:r>
            <w:r>
              <w:rPr>
                <w:noProof/>
                <w:webHidden/>
              </w:rPr>
              <w:tab/>
            </w:r>
            <w:r>
              <w:rPr>
                <w:noProof/>
                <w:webHidden/>
              </w:rPr>
              <w:fldChar w:fldCharType="begin"/>
            </w:r>
            <w:r>
              <w:rPr>
                <w:noProof/>
                <w:webHidden/>
              </w:rPr>
              <w:instrText xml:space="preserve"> PAGEREF _Toc68658999 \h </w:instrText>
            </w:r>
            <w:r>
              <w:rPr>
                <w:noProof/>
                <w:webHidden/>
              </w:rPr>
            </w:r>
            <w:r>
              <w:rPr>
                <w:noProof/>
                <w:webHidden/>
              </w:rPr>
              <w:fldChar w:fldCharType="separate"/>
            </w:r>
            <w:r>
              <w:rPr>
                <w:noProof/>
                <w:webHidden/>
              </w:rPr>
              <w:t>7</w:t>
            </w:r>
            <w:r>
              <w:rPr>
                <w:noProof/>
                <w:webHidden/>
              </w:rPr>
              <w:fldChar w:fldCharType="end"/>
            </w:r>
          </w:hyperlink>
        </w:p>
        <w:p w14:paraId="64E0B929" w14:textId="385E4C04" w:rsidR="00FB5AFB" w:rsidRDefault="00FB5AFB">
          <w:pPr>
            <w:pStyle w:val="TOC3"/>
            <w:tabs>
              <w:tab w:val="left" w:pos="1100"/>
              <w:tab w:val="right" w:leader="dot" w:pos="9350"/>
            </w:tabs>
            <w:rPr>
              <w:rFonts w:asciiTheme="minorHAnsi" w:hAnsiTheme="minorHAnsi"/>
              <w:noProof/>
              <w:szCs w:val="22"/>
              <w:lang w:eastAsia="zh-CN"/>
            </w:rPr>
          </w:pPr>
          <w:hyperlink w:anchor="_Toc68659000" w:history="1">
            <w:r w:rsidRPr="00880C25">
              <w:rPr>
                <w:rStyle w:val="Hyperlink"/>
                <w:noProof/>
              </w:rPr>
              <w:t>3.1</w:t>
            </w:r>
            <w:r>
              <w:rPr>
                <w:rFonts w:asciiTheme="minorHAnsi" w:hAnsiTheme="minorHAnsi"/>
                <w:noProof/>
                <w:szCs w:val="22"/>
                <w:lang w:eastAsia="zh-CN"/>
              </w:rPr>
              <w:tab/>
            </w:r>
            <w:r w:rsidRPr="00880C25">
              <w:rPr>
                <w:rStyle w:val="Hyperlink"/>
                <w:noProof/>
              </w:rPr>
              <w:t>Memory-based Collaborative Filtering</w:t>
            </w:r>
            <w:r>
              <w:rPr>
                <w:noProof/>
                <w:webHidden/>
              </w:rPr>
              <w:tab/>
            </w:r>
            <w:r>
              <w:rPr>
                <w:noProof/>
                <w:webHidden/>
              </w:rPr>
              <w:fldChar w:fldCharType="begin"/>
            </w:r>
            <w:r>
              <w:rPr>
                <w:noProof/>
                <w:webHidden/>
              </w:rPr>
              <w:instrText xml:space="preserve"> PAGEREF _Toc68659000 \h </w:instrText>
            </w:r>
            <w:r>
              <w:rPr>
                <w:noProof/>
                <w:webHidden/>
              </w:rPr>
            </w:r>
            <w:r>
              <w:rPr>
                <w:noProof/>
                <w:webHidden/>
              </w:rPr>
              <w:fldChar w:fldCharType="separate"/>
            </w:r>
            <w:r>
              <w:rPr>
                <w:noProof/>
                <w:webHidden/>
              </w:rPr>
              <w:t>7</w:t>
            </w:r>
            <w:r>
              <w:rPr>
                <w:noProof/>
                <w:webHidden/>
              </w:rPr>
              <w:fldChar w:fldCharType="end"/>
            </w:r>
          </w:hyperlink>
        </w:p>
        <w:p w14:paraId="1C2C468B" w14:textId="39094F35" w:rsidR="00FB5AFB" w:rsidRDefault="00FB5AFB">
          <w:pPr>
            <w:pStyle w:val="TOC3"/>
            <w:tabs>
              <w:tab w:val="left" w:pos="1100"/>
              <w:tab w:val="right" w:leader="dot" w:pos="9350"/>
            </w:tabs>
            <w:rPr>
              <w:rFonts w:asciiTheme="minorHAnsi" w:hAnsiTheme="minorHAnsi"/>
              <w:noProof/>
              <w:szCs w:val="22"/>
              <w:lang w:eastAsia="zh-CN"/>
            </w:rPr>
          </w:pPr>
          <w:hyperlink w:anchor="_Toc68659001" w:history="1">
            <w:r w:rsidRPr="00880C25">
              <w:rPr>
                <w:rStyle w:val="Hyperlink"/>
                <w:noProof/>
              </w:rPr>
              <w:t>3.2</w:t>
            </w:r>
            <w:r>
              <w:rPr>
                <w:rFonts w:asciiTheme="minorHAnsi" w:hAnsiTheme="minorHAnsi"/>
                <w:noProof/>
                <w:szCs w:val="22"/>
                <w:lang w:eastAsia="zh-CN"/>
              </w:rPr>
              <w:tab/>
            </w:r>
            <w:r w:rsidRPr="00880C25">
              <w:rPr>
                <w:rStyle w:val="Hyperlink"/>
                <w:noProof/>
              </w:rPr>
              <w:t>Model-based Collaborative Filtering</w:t>
            </w:r>
            <w:r>
              <w:rPr>
                <w:noProof/>
                <w:webHidden/>
              </w:rPr>
              <w:tab/>
            </w:r>
            <w:r>
              <w:rPr>
                <w:noProof/>
                <w:webHidden/>
              </w:rPr>
              <w:fldChar w:fldCharType="begin"/>
            </w:r>
            <w:r>
              <w:rPr>
                <w:noProof/>
                <w:webHidden/>
              </w:rPr>
              <w:instrText xml:space="preserve"> PAGEREF _Toc68659001 \h </w:instrText>
            </w:r>
            <w:r>
              <w:rPr>
                <w:noProof/>
                <w:webHidden/>
              </w:rPr>
            </w:r>
            <w:r>
              <w:rPr>
                <w:noProof/>
                <w:webHidden/>
              </w:rPr>
              <w:fldChar w:fldCharType="separate"/>
            </w:r>
            <w:r>
              <w:rPr>
                <w:noProof/>
                <w:webHidden/>
              </w:rPr>
              <w:t>8</w:t>
            </w:r>
            <w:r>
              <w:rPr>
                <w:noProof/>
                <w:webHidden/>
              </w:rPr>
              <w:fldChar w:fldCharType="end"/>
            </w:r>
          </w:hyperlink>
        </w:p>
        <w:p w14:paraId="699B0481" w14:textId="0F553591" w:rsidR="00FB5AFB" w:rsidRDefault="00FB5AFB">
          <w:pPr>
            <w:pStyle w:val="TOC3"/>
            <w:tabs>
              <w:tab w:val="left" w:pos="1100"/>
              <w:tab w:val="right" w:leader="dot" w:pos="9350"/>
            </w:tabs>
            <w:rPr>
              <w:rFonts w:asciiTheme="minorHAnsi" w:hAnsiTheme="minorHAnsi"/>
              <w:noProof/>
              <w:szCs w:val="22"/>
              <w:lang w:eastAsia="zh-CN"/>
            </w:rPr>
          </w:pPr>
          <w:hyperlink w:anchor="_Toc68659002" w:history="1">
            <w:r w:rsidRPr="00880C25">
              <w:rPr>
                <w:rStyle w:val="Hyperlink"/>
                <w:noProof/>
              </w:rPr>
              <w:t>3.3</w:t>
            </w:r>
            <w:r>
              <w:rPr>
                <w:rFonts w:asciiTheme="minorHAnsi" w:hAnsiTheme="minorHAnsi"/>
                <w:noProof/>
                <w:szCs w:val="22"/>
                <w:lang w:eastAsia="zh-CN"/>
              </w:rPr>
              <w:tab/>
            </w:r>
            <w:r w:rsidRPr="00880C25">
              <w:rPr>
                <w:rStyle w:val="Hyperlink"/>
                <w:noProof/>
              </w:rPr>
              <w:t>Text-based NLP Model</w:t>
            </w:r>
            <w:r>
              <w:rPr>
                <w:noProof/>
                <w:webHidden/>
              </w:rPr>
              <w:tab/>
            </w:r>
            <w:r>
              <w:rPr>
                <w:noProof/>
                <w:webHidden/>
              </w:rPr>
              <w:fldChar w:fldCharType="begin"/>
            </w:r>
            <w:r>
              <w:rPr>
                <w:noProof/>
                <w:webHidden/>
              </w:rPr>
              <w:instrText xml:space="preserve"> PAGEREF _Toc68659002 \h </w:instrText>
            </w:r>
            <w:r>
              <w:rPr>
                <w:noProof/>
                <w:webHidden/>
              </w:rPr>
            </w:r>
            <w:r>
              <w:rPr>
                <w:noProof/>
                <w:webHidden/>
              </w:rPr>
              <w:fldChar w:fldCharType="separate"/>
            </w:r>
            <w:r>
              <w:rPr>
                <w:noProof/>
                <w:webHidden/>
              </w:rPr>
              <w:t>8</w:t>
            </w:r>
            <w:r>
              <w:rPr>
                <w:noProof/>
                <w:webHidden/>
              </w:rPr>
              <w:fldChar w:fldCharType="end"/>
            </w:r>
          </w:hyperlink>
        </w:p>
        <w:p w14:paraId="7B08CA09" w14:textId="284ABA7A" w:rsidR="00FB5AFB" w:rsidRDefault="00FB5AFB">
          <w:pPr>
            <w:pStyle w:val="TOC2"/>
            <w:tabs>
              <w:tab w:val="left" w:pos="660"/>
              <w:tab w:val="right" w:leader="dot" w:pos="9350"/>
            </w:tabs>
            <w:rPr>
              <w:rFonts w:asciiTheme="minorHAnsi" w:eastAsiaTheme="minorEastAsia" w:hAnsiTheme="minorHAnsi" w:cstheme="minorBidi"/>
              <w:noProof/>
              <w:color w:val="auto"/>
              <w:sz w:val="22"/>
              <w:szCs w:val="22"/>
              <w:lang w:eastAsia="zh-CN"/>
            </w:rPr>
          </w:pPr>
          <w:hyperlink w:anchor="_Toc68659003" w:history="1">
            <w:r w:rsidRPr="00880C25">
              <w:rPr>
                <w:rStyle w:val="Hyperlink"/>
                <w:noProof/>
              </w:rPr>
              <w:t>4.</w:t>
            </w:r>
            <w:r>
              <w:rPr>
                <w:rFonts w:asciiTheme="minorHAnsi" w:eastAsiaTheme="minorEastAsia" w:hAnsiTheme="minorHAnsi" w:cstheme="minorBidi"/>
                <w:noProof/>
                <w:color w:val="auto"/>
                <w:sz w:val="22"/>
                <w:szCs w:val="22"/>
                <w:lang w:eastAsia="zh-CN"/>
              </w:rPr>
              <w:tab/>
            </w:r>
            <w:r w:rsidRPr="00880C25">
              <w:rPr>
                <w:rStyle w:val="Hyperlink"/>
                <w:noProof/>
              </w:rPr>
              <w:t>Performance and Evaluation</w:t>
            </w:r>
            <w:r>
              <w:rPr>
                <w:noProof/>
                <w:webHidden/>
              </w:rPr>
              <w:tab/>
            </w:r>
            <w:r>
              <w:rPr>
                <w:noProof/>
                <w:webHidden/>
              </w:rPr>
              <w:fldChar w:fldCharType="begin"/>
            </w:r>
            <w:r>
              <w:rPr>
                <w:noProof/>
                <w:webHidden/>
              </w:rPr>
              <w:instrText xml:space="preserve"> PAGEREF _Toc68659003 \h </w:instrText>
            </w:r>
            <w:r>
              <w:rPr>
                <w:noProof/>
                <w:webHidden/>
              </w:rPr>
            </w:r>
            <w:r>
              <w:rPr>
                <w:noProof/>
                <w:webHidden/>
              </w:rPr>
              <w:fldChar w:fldCharType="separate"/>
            </w:r>
            <w:r>
              <w:rPr>
                <w:noProof/>
                <w:webHidden/>
              </w:rPr>
              <w:t>9</w:t>
            </w:r>
            <w:r>
              <w:rPr>
                <w:noProof/>
                <w:webHidden/>
              </w:rPr>
              <w:fldChar w:fldCharType="end"/>
            </w:r>
          </w:hyperlink>
        </w:p>
        <w:p w14:paraId="1B3BC12B" w14:textId="75BFAE53" w:rsidR="00FB5AFB" w:rsidRDefault="00FB5AFB">
          <w:pPr>
            <w:pStyle w:val="TOC3"/>
            <w:tabs>
              <w:tab w:val="right" w:leader="dot" w:pos="9350"/>
            </w:tabs>
            <w:rPr>
              <w:rFonts w:asciiTheme="minorHAnsi" w:hAnsiTheme="minorHAnsi"/>
              <w:noProof/>
              <w:szCs w:val="22"/>
              <w:lang w:eastAsia="zh-CN"/>
            </w:rPr>
          </w:pPr>
          <w:hyperlink w:anchor="_Toc68659004" w:history="1">
            <w:r w:rsidRPr="00880C25">
              <w:rPr>
                <w:rStyle w:val="Hyperlink"/>
                <w:noProof/>
              </w:rPr>
              <w:t>Results</w:t>
            </w:r>
            <w:r>
              <w:rPr>
                <w:noProof/>
                <w:webHidden/>
              </w:rPr>
              <w:tab/>
            </w:r>
            <w:r>
              <w:rPr>
                <w:noProof/>
                <w:webHidden/>
              </w:rPr>
              <w:fldChar w:fldCharType="begin"/>
            </w:r>
            <w:r>
              <w:rPr>
                <w:noProof/>
                <w:webHidden/>
              </w:rPr>
              <w:instrText xml:space="preserve"> PAGEREF _Toc68659004 \h </w:instrText>
            </w:r>
            <w:r>
              <w:rPr>
                <w:noProof/>
                <w:webHidden/>
              </w:rPr>
            </w:r>
            <w:r>
              <w:rPr>
                <w:noProof/>
                <w:webHidden/>
              </w:rPr>
              <w:fldChar w:fldCharType="separate"/>
            </w:r>
            <w:r>
              <w:rPr>
                <w:noProof/>
                <w:webHidden/>
              </w:rPr>
              <w:t>10</w:t>
            </w:r>
            <w:r>
              <w:rPr>
                <w:noProof/>
                <w:webHidden/>
              </w:rPr>
              <w:fldChar w:fldCharType="end"/>
            </w:r>
          </w:hyperlink>
        </w:p>
        <w:p w14:paraId="5E6E58E0" w14:textId="5552F698" w:rsidR="00FB5AFB" w:rsidRDefault="00FB5AFB">
          <w:pPr>
            <w:pStyle w:val="TOC3"/>
            <w:tabs>
              <w:tab w:val="right" w:leader="dot" w:pos="9350"/>
            </w:tabs>
            <w:rPr>
              <w:rFonts w:asciiTheme="minorHAnsi" w:hAnsiTheme="minorHAnsi"/>
              <w:noProof/>
              <w:szCs w:val="22"/>
              <w:lang w:eastAsia="zh-CN"/>
            </w:rPr>
          </w:pPr>
          <w:hyperlink w:anchor="_Toc68659005" w:history="1">
            <w:r w:rsidRPr="00880C25">
              <w:rPr>
                <w:rStyle w:val="Hyperlink"/>
                <w:noProof/>
              </w:rPr>
              <w:t>Result Discussion</w:t>
            </w:r>
            <w:r>
              <w:rPr>
                <w:noProof/>
                <w:webHidden/>
              </w:rPr>
              <w:tab/>
            </w:r>
            <w:r>
              <w:rPr>
                <w:noProof/>
                <w:webHidden/>
              </w:rPr>
              <w:fldChar w:fldCharType="begin"/>
            </w:r>
            <w:r>
              <w:rPr>
                <w:noProof/>
                <w:webHidden/>
              </w:rPr>
              <w:instrText xml:space="preserve"> PAGEREF _Toc68659005 \h </w:instrText>
            </w:r>
            <w:r>
              <w:rPr>
                <w:noProof/>
                <w:webHidden/>
              </w:rPr>
            </w:r>
            <w:r>
              <w:rPr>
                <w:noProof/>
                <w:webHidden/>
              </w:rPr>
              <w:fldChar w:fldCharType="separate"/>
            </w:r>
            <w:r>
              <w:rPr>
                <w:noProof/>
                <w:webHidden/>
              </w:rPr>
              <w:t>11</w:t>
            </w:r>
            <w:r>
              <w:rPr>
                <w:noProof/>
                <w:webHidden/>
              </w:rPr>
              <w:fldChar w:fldCharType="end"/>
            </w:r>
          </w:hyperlink>
        </w:p>
        <w:p w14:paraId="4A546370" w14:textId="4528CD36" w:rsidR="00FB5AFB" w:rsidRDefault="00FB5AFB">
          <w:pPr>
            <w:pStyle w:val="TOC1"/>
            <w:rPr>
              <w:rFonts w:asciiTheme="minorHAnsi" w:eastAsiaTheme="minorEastAsia" w:hAnsiTheme="minorHAnsi" w:cstheme="minorBidi"/>
              <w:b w:val="0"/>
              <w:noProof/>
              <w:color w:val="auto"/>
              <w:sz w:val="22"/>
              <w:szCs w:val="22"/>
              <w:lang w:eastAsia="zh-CN"/>
            </w:rPr>
          </w:pPr>
          <w:hyperlink w:anchor="_Toc68659006" w:history="1">
            <w:r w:rsidRPr="00880C25">
              <w:rPr>
                <w:rStyle w:val="Hyperlink"/>
                <w:noProof/>
                <w:lang w:eastAsia="en-CA"/>
              </w:rPr>
              <w:t>Conclusion and Future Works</w:t>
            </w:r>
            <w:r>
              <w:rPr>
                <w:noProof/>
                <w:webHidden/>
              </w:rPr>
              <w:tab/>
            </w:r>
            <w:r>
              <w:rPr>
                <w:noProof/>
                <w:webHidden/>
              </w:rPr>
              <w:fldChar w:fldCharType="begin"/>
            </w:r>
            <w:r>
              <w:rPr>
                <w:noProof/>
                <w:webHidden/>
              </w:rPr>
              <w:instrText xml:space="preserve"> PAGEREF _Toc68659006 \h </w:instrText>
            </w:r>
            <w:r>
              <w:rPr>
                <w:noProof/>
                <w:webHidden/>
              </w:rPr>
            </w:r>
            <w:r>
              <w:rPr>
                <w:noProof/>
                <w:webHidden/>
              </w:rPr>
              <w:fldChar w:fldCharType="separate"/>
            </w:r>
            <w:r>
              <w:rPr>
                <w:noProof/>
                <w:webHidden/>
              </w:rPr>
              <w:t>11</w:t>
            </w:r>
            <w:r>
              <w:rPr>
                <w:noProof/>
                <w:webHidden/>
              </w:rPr>
              <w:fldChar w:fldCharType="end"/>
            </w:r>
          </w:hyperlink>
        </w:p>
        <w:p w14:paraId="2277A644" w14:textId="007BE246" w:rsidR="00FB5AFB" w:rsidRDefault="00FB5AFB">
          <w:pPr>
            <w:pStyle w:val="TOC1"/>
            <w:rPr>
              <w:rFonts w:asciiTheme="minorHAnsi" w:eastAsiaTheme="minorEastAsia" w:hAnsiTheme="minorHAnsi" w:cstheme="minorBidi"/>
              <w:b w:val="0"/>
              <w:noProof/>
              <w:color w:val="auto"/>
              <w:sz w:val="22"/>
              <w:szCs w:val="22"/>
              <w:lang w:eastAsia="zh-CN"/>
            </w:rPr>
          </w:pPr>
          <w:hyperlink w:anchor="_Toc68659007" w:history="1">
            <w:r w:rsidRPr="00880C25">
              <w:rPr>
                <w:rStyle w:val="Hyperlink"/>
                <w:noProof/>
                <w:lang w:val="en-US" w:eastAsia="en-CA"/>
              </w:rPr>
              <w:t>References</w:t>
            </w:r>
            <w:r>
              <w:rPr>
                <w:noProof/>
                <w:webHidden/>
              </w:rPr>
              <w:tab/>
            </w:r>
            <w:r>
              <w:rPr>
                <w:noProof/>
                <w:webHidden/>
              </w:rPr>
              <w:fldChar w:fldCharType="begin"/>
            </w:r>
            <w:r>
              <w:rPr>
                <w:noProof/>
                <w:webHidden/>
              </w:rPr>
              <w:instrText xml:space="preserve"> PAGEREF _Toc68659007 \h </w:instrText>
            </w:r>
            <w:r>
              <w:rPr>
                <w:noProof/>
                <w:webHidden/>
              </w:rPr>
            </w:r>
            <w:r>
              <w:rPr>
                <w:noProof/>
                <w:webHidden/>
              </w:rPr>
              <w:fldChar w:fldCharType="separate"/>
            </w:r>
            <w:r>
              <w:rPr>
                <w:noProof/>
                <w:webHidden/>
              </w:rPr>
              <w:t>12</w:t>
            </w:r>
            <w:r>
              <w:rPr>
                <w:noProof/>
                <w:webHidden/>
              </w:rPr>
              <w:fldChar w:fldCharType="end"/>
            </w:r>
          </w:hyperlink>
        </w:p>
        <w:p w14:paraId="20D186CC" w14:textId="63324BBA" w:rsidR="00FB5AFB" w:rsidRDefault="00FB5AFB">
          <w:r>
            <w:rPr>
              <w:b/>
              <w:bCs/>
              <w:noProof/>
            </w:rPr>
            <w:fldChar w:fldCharType="end"/>
          </w:r>
        </w:p>
      </w:sdtContent>
    </w:sdt>
    <w:p w14:paraId="637BD72F" w14:textId="0B8B94AA" w:rsidR="00FB5AFB" w:rsidRDefault="00FB5AFB">
      <w:pPr>
        <w:spacing w:after="0" w:line="240" w:lineRule="auto"/>
        <w:rPr>
          <w:rFonts w:eastAsiaTheme="majorEastAsia" w:cstheme="majorBidi"/>
          <w:b/>
          <w:bCs/>
          <w:sz w:val="24"/>
          <w:szCs w:val="32"/>
        </w:rPr>
      </w:pPr>
    </w:p>
    <w:p w14:paraId="4AD317CD" w14:textId="77777777" w:rsidR="00FB5AFB" w:rsidRDefault="00FB5AFB">
      <w:pPr>
        <w:spacing w:after="0" w:line="240" w:lineRule="auto"/>
        <w:rPr>
          <w:rFonts w:eastAsiaTheme="majorEastAsia" w:cstheme="majorBidi"/>
          <w:b/>
          <w:sz w:val="36"/>
          <w:szCs w:val="32"/>
        </w:rPr>
      </w:pPr>
      <w:r>
        <w:br w:type="page"/>
      </w:r>
    </w:p>
    <w:p w14:paraId="40FD6145" w14:textId="6935AA4C" w:rsidR="00297C4C" w:rsidRDefault="0079457D" w:rsidP="00452731">
      <w:pPr>
        <w:pStyle w:val="Heading1"/>
      </w:pPr>
      <w:bookmarkStart w:id="2" w:name="_Toc68658993"/>
      <w:r>
        <w:lastRenderedPageBreak/>
        <w:t>Abstract</w:t>
      </w:r>
      <w:bookmarkEnd w:id="1"/>
      <w:bookmarkEnd w:id="2"/>
    </w:p>
    <w:p w14:paraId="5964394C" w14:textId="1A474B22" w:rsidR="000C6039" w:rsidRDefault="0000709A" w:rsidP="00D31042">
      <w:bookmarkStart w:id="3" w:name="_Toc442773185"/>
      <w:r w:rsidRPr="0000709A">
        <w:t xml:space="preserve">Yelp, </w:t>
      </w:r>
      <w:r>
        <w:t>an application</w:t>
      </w:r>
      <w:r w:rsidR="00D9132B">
        <w:t xml:space="preserve"> which publish information of local restaurants,</w:t>
      </w:r>
      <w:r>
        <w:t xml:space="preserve"> </w:t>
      </w:r>
      <w:r w:rsidRPr="0000709A">
        <w:t xml:space="preserve">provides users with useful insights about whether the </w:t>
      </w:r>
      <w:r w:rsidR="00D9132B">
        <w:t>restaurant</w:t>
      </w:r>
      <w:r w:rsidRPr="0000709A">
        <w:t xml:space="preserve"> would satisfy their needs by reviews</w:t>
      </w:r>
      <w:r>
        <w:t xml:space="preserve"> from users</w:t>
      </w:r>
      <w:r w:rsidRPr="0000709A">
        <w:t xml:space="preserve">. </w:t>
      </w:r>
      <w:r>
        <w:t>U</w:t>
      </w:r>
      <w:r w:rsidRPr="0000709A">
        <w:t>sers</w:t>
      </w:r>
      <w:r>
        <w:t xml:space="preserve"> of Yelp</w:t>
      </w:r>
      <w:r w:rsidRPr="0000709A">
        <w:t xml:space="preserve"> could engage and interact with the application through searching </w:t>
      </w:r>
      <w:r w:rsidR="00D9132B">
        <w:t>restaurant</w:t>
      </w:r>
      <w:r w:rsidRPr="0000709A">
        <w:t xml:space="preserve">s, writing reviews, rating, connecting with other users, and “checking in” at </w:t>
      </w:r>
      <w:r w:rsidR="00D9132B">
        <w:t>restaurant</w:t>
      </w:r>
      <w:r w:rsidR="00D9132B" w:rsidRPr="0000709A">
        <w:t>s</w:t>
      </w:r>
      <w:r w:rsidRPr="0000709A">
        <w:t xml:space="preserve">. Currently, customers </w:t>
      </w:r>
      <w:proofErr w:type="gramStart"/>
      <w:r w:rsidRPr="0000709A">
        <w:t>have to</w:t>
      </w:r>
      <w:proofErr w:type="gramEnd"/>
      <w:r w:rsidRPr="0000709A">
        <w:t xml:space="preserve"> type in keywords and search in order to </w:t>
      </w:r>
      <w:r w:rsidR="00D9132B">
        <w:t xml:space="preserve">find a restaurant </w:t>
      </w:r>
      <w:r w:rsidR="00D9132B">
        <w:rPr>
          <w:rFonts w:hint="eastAsia"/>
          <w:lang w:eastAsia="zh-CN"/>
        </w:rPr>
        <w:t>accord</w:t>
      </w:r>
      <w:r w:rsidR="00D9132B">
        <w:t xml:space="preserve"> with their personal tastes</w:t>
      </w:r>
      <w:r w:rsidRPr="0000709A">
        <w:t>, which is passive and not intelligent. By building a successful personalized recommendation system, it would significantly improve Yelp’s user experience and thus increase revenue.</w:t>
      </w:r>
    </w:p>
    <w:p w14:paraId="64F7F91A" w14:textId="289C1AFB" w:rsidR="00D9132B" w:rsidRPr="009323FF" w:rsidRDefault="00D9132B" w:rsidP="00D31042">
      <w:r w:rsidRPr="009323FF">
        <w:t xml:space="preserve">In this project a restaurant recommender system will be implemented to provide </w:t>
      </w:r>
      <w:r w:rsidR="006C4E12">
        <w:t xml:space="preserve">a </w:t>
      </w:r>
      <w:r w:rsidRPr="009323FF">
        <w:t xml:space="preserve">personalized restaurant recommendation. The datasets were </w:t>
      </w:r>
      <w:r w:rsidR="006C4E12">
        <w:t>downloaded</w:t>
      </w:r>
      <w:r w:rsidRPr="009323FF">
        <w:t xml:space="preserve"> from </w:t>
      </w:r>
      <w:hyperlink r:id="rId9" w:history="1">
        <w:r w:rsidR="006C4E12" w:rsidRPr="006C4E12">
          <w:rPr>
            <w:rStyle w:val="Hyperlink"/>
            <w:sz w:val="24"/>
          </w:rPr>
          <w:t>Yelp</w:t>
        </w:r>
      </w:hyperlink>
      <w:r w:rsidR="006C4E12">
        <w:t>,</w:t>
      </w:r>
      <w:r w:rsidRPr="009323FF">
        <w:t xml:space="preserve"> which includes the </w:t>
      </w:r>
      <w:r w:rsidR="003D5236">
        <w:t>datasets</w:t>
      </w:r>
      <w:r w:rsidRPr="009323FF">
        <w:t xml:space="preserve"> of the restaurant</w:t>
      </w:r>
      <w:r w:rsidR="00DC0CA9">
        <w:t xml:space="preserve"> </w:t>
      </w:r>
      <w:r w:rsidRPr="009323FF">
        <w:t>and user reviews.</w:t>
      </w:r>
      <w:r w:rsidR="00DC0CA9">
        <w:t xml:space="preserve"> After data preprocessing, </w:t>
      </w:r>
      <w:r w:rsidR="008469F2">
        <w:t>all necessary data were merged into one CSV file and then split into 70% training and 30 testing datasets.</w:t>
      </w:r>
      <w:r w:rsidRPr="009323FF">
        <w:t xml:space="preserve"> Based on above datasets, </w:t>
      </w:r>
      <w:r w:rsidR="006C4E12">
        <w:t>memory</w:t>
      </w:r>
      <w:r w:rsidRPr="009323FF">
        <w:t xml:space="preserve">-based </w:t>
      </w:r>
      <w:r w:rsidR="006C4E12" w:rsidRPr="009323FF">
        <w:t xml:space="preserve">collaborative </w:t>
      </w:r>
      <w:r w:rsidRPr="009323FF">
        <w:t>filtering</w:t>
      </w:r>
      <w:r w:rsidR="006C4E12">
        <w:t xml:space="preserve"> (CF)</w:t>
      </w:r>
      <w:r w:rsidRPr="009323FF">
        <w:t>,</w:t>
      </w:r>
      <w:r w:rsidR="006C4E12">
        <w:t xml:space="preserve"> model-based</w:t>
      </w:r>
      <w:r w:rsidRPr="009323FF">
        <w:t xml:space="preserve"> </w:t>
      </w:r>
      <w:r w:rsidR="006C4E12">
        <w:t>CF,</w:t>
      </w:r>
      <w:r w:rsidRPr="009323FF">
        <w:t xml:space="preserve"> and </w:t>
      </w:r>
      <w:r w:rsidR="006C4E12">
        <w:t>text-based CF</w:t>
      </w:r>
      <w:r w:rsidRPr="009323FF">
        <w:t xml:space="preserve"> techniques will be applied to predict the rating or preference that a user would give to the restaurant. This project will be </w:t>
      </w:r>
      <w:r w:rsidR="006C4E12">
        <w:t xml:space="preserve">implemented on </w:t>
      </w:r>
      <w:proofErr w:type="spellStart"/>
      <w:r w:rsidRPr="009323FF">
        <w:t>Jupyter</w:t>
      </w:r>
      <w:proofErr w:type="spellEnd"/>
      <w:r w:rsidRPr="009323FF">
        <w:t xml:space="preserve"> Notebook</w:t>
      </w:r>
      <w:r w:rsidR="006C4E12">
        <w:t>, a popular</w:t>
      </w:r>
      <w:r w:rsidR="00DB1D54">
        <w:t>,</w:t>
      </w:r>
      <w:r w:rsidR="006C4E12">
        <w:t xml:space="preserve"> </w:t>
      </w:r>
      <w:r w:rsidR="00DB1D54" w:rsidRPr="00DB1D54">
        <w:t xml:space="preserve">interactive </w:t>
      </w:r>
      <w:r w:rsidR="006C4E12">
        <w:t xml:space="preserve">Python IDE </w:t>
      </w:r>
      <w:r w:rsidRPr="009323FF">
        <w:t xml:space="preserve">, and the project source code will be shared on </w:t>
      </w:r>
      <w:r w:rsidR="00DB1D54">
        <w:t xml:space="preserve">my </w:t>
      </w:r>
      <w:hyperlink r:id="rId10" w:history="1">
        <w:r w:rsidR="00DB1D54" w:rsidRPr="00DB1D54">
          <w:rPr>
            <w:rStyle w:val="Hyperlink"/>
            <w:sz w:val="24"/>
          </w:rPr>
          <w:t>GitHub</w:t>
        </w:r>
      </w:hyperlink>
      <w:r w:rsidRPr="009323FF">
        <w:t>.</w:t>
      </w:r>
    </w:p>
    <w:p w14:paraId="3C1A1EFC" w14:textId="12D601D0" w:rsidR="00D9132B" w:rsidRDefault="003D5236" w:rsidP="00D31042">
      <w:r>
        <w:rPr>
          <w:rFonts w:hint="eastAsia"/>
          <w:lang w:eastAsia="zh-CN"/>
        </w:rPr>
        <w:t>The</w:t>
      </w:r>
      <w:r>
        <w:t xml:space="preserve"> </w:t>
      </w:r>
      <w:r>
        <w:rPr>
          <w:lang w:eastAsia="zh-CN"/>
        </w:rPr>
        <w:t>original</w:t>
      </w:r>
      <w:r w:rsidRPr="003D5236">
        <w:t xml:space="preserve"> dataset contains </w:t>
      </w:r>
      <w:r w:rsidR="00C36763" w:rsidRPr="00C36763">
        <w:t>8</w:t>
      </w:r>
      <w:r w:rsidR="00C36763">
        <w:t>,</w:t>
      </w:r>
      <w:r w:rsidR="00C36763" w:rsidRPr="00C36763">
        <w:t>021</w:t>
      </w:r>
      <w:r w:rsidR="00C36763">
        <w:t>,</w:t>
      </w:r>
      <w:r w:rsidR="00C36763" w:rsidRPr="00C36763">
        <w:t>122</w:t>
      </w:r>
      <w:r w:rsidR="00C36763">
        <w:t xml:space="preserve"> </w:t>
      </w:r>
      <w:r w:rsidRPr="003D5236">
        <w:t>reviews from 1</w:t>
      </w:r>
      <w:r w:rsidR="000E25F4">
        <w:t>,968,703</w:t>
      </w:r>
      <w:r w:rsidRPr="003D5236">
        <w:t xml:space="preserve"> users for </w:t>
      </w:r>
      <w:r w:rsidR="00461E00">
        <w:t>168</w:t>
      </w:r>
      <w:r w:rsidRPr="003D5236">
        <w:t>,</w:t>
      </w:r>
      <w:r w:rsidR="00461E00">
        <w:t>903</w:t>
      </w:r>
      <w:r w:rsidRPr="003D5236">
        <w:t xml:space="preserve"> </w:t>
      </w:r>
      <w:r w:rsidR="00461E00">
        <w:t>restaurant</w:t>
      </w:r>
      <w:r w:rsidRPr="003D5236">
        <w:t>s. After data preprocessing,</w:t>
      </w:r>
      <w:r>
        <w:t xml:space="preserve"> the</w:t>
      </w:r>
      <w:r w:rsidRPr="003D5236">
        <w:t xml:space="preserve"> final</w:t>
      </w:r>
      <w:r>
        <w:t>ized</w:t>
      </w:r>
      <w:r w:rsidRPr="003D5236">
        <w:t xml:space="preserve"> dataset for models </w:t>
      </w:r>
      <w:r>
        <w:t>have</w:t>
      </w:r>
      <w:r w:rsidRPr="003D5236">
        <w:t xml:space="preserve"> </w:t>
      </w:r>
      <w:r w:rsidR="001B0277">
        <w:t>total of 219,410</w:t>
      </w:r>
      <w:r w:rsidR="00B35778">
        <w:t xml:space="preserve"> </w:t>
      </w:r>
      <w:r w:rsidRPr="003D5236">
        <w:t xml:space="preserve">reviews from </w:t>
      </w:r>
      <w:r w:rsidR="000E25F4">
        <w:t>1</w:t>
      </w:r>
      <w:r w:rsidRPr="003D5236">
        <w:t>3,9</w:t>
      </w:r>
      <w:r w:rsidR="000E25F4">
        <w:t>2</w:t>
      </w:r>
      <w:r w:rsidRPr="003D5236">
        <w:t>7 users for 4</w:t>
      </w:r>
      <w:r w:rsidR="00461E00">
        <w:t>,562</w:t>
      </w:r>
      <w:r w:rsidRPr="003D5236">
        <w:t xml:space="preserve"> </w:t>
      </w:r>
      <w:r w:rsidR="00461E00">
        <w:t>restaurant</w:t>
      </w:r>
      <w:r w:rsidRPr="003D5236">
        <w:t>s</w:t>
      </w:r>
      <w:r w:rsidR="00461E00">
        <w:t xml:space="preserve"> in city of Toronto</w:t>
      </w:r>
      <w:r w:rsidRPr="003D5236">
        <w:t>.</w:t>
      </w:r>
      <w:r w:rsidR="001B0277">
        <w:t xml:space="preserve"> Each user has more than 4 reviews.</w:t>
      </w:r>
    </w:p>
    <w:p w14:paraId="37B6F01F" w14:textId="7664BB03" w:rsidR="003D5236" w:rsidRDefault="003D5236" w:rsidP="00D31042">
      <w:pPr>
        <w:rPr>
          <w:lang w:val="en-US"/>
        </w:rPr>
      </w:pPr>
      <w:r w:rsidRPr="003D5236">
        <w:rPr>
          <w:lang w:val="en-US"/>
        </w:rPr>
        <w:t>Th</w:t>
      </w:r>
      <w:r>
        <w:rPr>
          <w:rFonts w:hint="eastAsia"/>
          <w:lang w:val="en-US" w:eastAsia="zh-CN"/>
        </w:rPr>
        <w:t>is</w:t>
      </w:r>
      <w:r w:rsidRPr="003D5236">
        <w:rPr>
          <w:lang w:val="en-US"/>
        </w:rPr>
        <w:t xml:space="preserve"> </w:t>
      </w:r>
      <w:r>
        <w:rPr>
          <w:lang w:val="en-US"/>
        </w:rPr>
        <w:t>report</w:t>
      </w:r>
      <w:r w:rsidRPr="003D5236">
        <w:rPr>
          <w:lang w:val="en-US"/>
        </w:rPr>
        <w:t xml:space="preserve"> shows </w:t>
      </w:r>
      <w:r w:rsidR="00D379C2">
        <w:rPr>
          <w:lang w:val="en-US"/>
        </w:rPr>
        <w:t>detailed</w:t>
      </w:r>
      <w:r w:rsidRPr="003D5236">
        <w:rPr>
          <w:lang w:val="en-US"/>
        </w:rPr>
        <w:t xml:space="preserve"> </w:t>
      </w:r>
      <w:r w:rsidR="00D379C2">
        <w:rPr>
          <w:lang w:val="en-US"/>
        </w:rPr>
        <w:t>r</w:t>
      </w:r>
      <w:r w:rsidR="00D379C2" w:rsidRPr="003D5236">
        <w:rPr>
          <w:lang w:val="en-US"/>
        </w:rPr>
        <w:t xml:space="preserve">oot </w:t>
      </w:r>
      <w:r w:rsidR="00D379C2">
        <w:rPr>
          <w:lang w:val="en-US"/>
        </w:rPr>
        <w:t>m</w:t>
      </w:r>
      <w:r w:rsidR="00D379C2" w:rsidRPr="003D5236">
        <w:rPr>
          <w:lang w:val="en-US"/>
        </w:rPr>
        <w:t xml:space="preserve">ean </w:t>
      </w:r>
      <w:r w:rsidR="00D379C2">
        <w:rPr>
          <w:lang w:val="en-US"/>
        </w:rPr>
        <w:t>s</w:t>
      </w:r>
      <w:r w:rsidR="00D379C2" w:rsidRPr="003D5236">
        <w:rPr>
          <w:lang w:val="en-US"/>
        </w:rPr>
        <w:t xml:space="preserve">quared </w:t>
      </w:r>
      <w:r w:rsidR="00D379C2">
        <w:rPr>
          <w:lang w:val="en-US"/>
        </w:rPr>
        <w:t>e</w:t>
      </w:r>
      <w:r w:rsidR="00D379C2" w:rsidRPr="003D5236">
        <w:rPr>
          <w:lang w:val="en-US"/>
        </w:rPr>
        <w:t>rrors</w:t>
      </w:r>
      <w:r w:rsidR="00D379C2">
        <w:rPr>
          <w:lang w:val="en-US"/>
        </w:rPr>
        <w:t xml:space="preserve"> (RMSE) and mean absolute error (MAE)</w:t>
      </w:r>
      <w:r w:rsidR="00D379C2" w:rsidRPr="003D5236">
        <w:rPr>
          <w:lang w:val="en-US"/>
        </w:rPr>
        <w:t xml:space="preserve"> </w:t>
      </w:r>
      <w:r w:rsidR="00D379C2">
        <w:rPr>
          <w:lang w:val="en-US"/>
        </w:rPr>
        <w:t xml:space="preserve">for each </w:t>
      </w:r>
      <w:r w:rsidRPr="003D5236">
        <w:rPr>
          <w:lang w:val="en-US"/>
        </w:rPr>
        <w:t>method</w:t>
      </w:r>
      <w:r w:rsidR="00D379C2">
        <w:rPr>
          <w:lang w:val="en-US"/>
        </w:rPr>
        <w:t>,</w:t>
      </w:r>
      <w:r w:rsidRPr="003D5236">
        <w:rPr>
          <w:lang w:val="en-US"/>
        </w:rPr>
        <w:t xml:space="preserve"> </w:t>
      </w:r>
      <w:r w:rsidR="00D379C2">
        <w:rPr>
          <w:lang w:val="en-US"/>
        </w:rPr>
        <w:t xml:space="preserve">model with </w:t>
      </w:r>
      <w:r w:rsidR="00F31AAF">
        <w:rPr>
          <w:lang w:val="en-US"/>
        </w:rPr>
        <w:t>a</w:t>
      </w:r>
      <w:r w:rsidR="00D379C2">
        <w:rPr>
          <w:lang w:val="en-US"/>
        </w:rPr>
        <w:t xml:space="preserve"> </w:t>
      </w:r>
      <w:r w:rsidRPr="003D5236">
        <w:rPr>
          <w:lang w:val="en-US"/>
        </w:rPr>
        <w:t>low</w:t>
      </w:r>
      <w:r w:rsidR="00D379C2">
        <w:rPr>
          <w:lang w:val="en-US"/>
        </w:rPr>
        <w:t>er</w:t>
      </w:r>
      <w:r w:rsidRPr="003D5236">
        <w:rPr>
          <w:lang w:val="en-US"/>
        </w:rPr>
        <w:t xml:space="preserve"> RMSE </w:t>
      </w:r>
      <w:r w:rsidR="00D379C2">
        <w:rPr>
          <w:lang w:val="en-US"/>
        </w:rPr>
        <w:t xml:space="preserve">values </w:t>
      </w:r>
      <w:r w:rsidR="00F31AAF" w:rsidRPr="003D5236">
        <w:rPr>
          <w:lang w:val="en-US"/>
        </w:rPr>
        <w:t xml:space="preserve">provides more accurate predictions </w:t>
      </w:r>
      <w:r w:rsidR="00F31AAF">
        <w:rPr>
          <w:lang w:val="en-US"/>
        </w:rPr>
        <w:t>of</w:t>
      </w:r>
      <w:r w:rsidRPr="003D5236">
        <w:rPr>
          <w:lang w:val="en-US"/>
        </w:rPr>
        <w:t xml:space="preserve"> predicted ratings on test data. The RMSE </w:t>
      </w:r>
      <w:r w:rsidR="00F31AAF">
        <w:rPr>
          <w:lang w:val="en-US"/>
        </w:rPr>
        <w:t xml:space="preserve">and MAE bar chart </w:t>
      </w:r>
      <w:r w:rsidRPr="003D5236">
        <w:rPr>
          <w:lang w:val="en-US"/>
        </w:rPr>
        <w:t>for each model w</w:t>
      </w:r>
      <w:r w:rsidR="00F31AAF">
        <w:rPr>
          <w:lang w:val="en-US"/>
        </w:rPr>
        <w:t>as</w:t>
      </w:r>
      <w:r w:rsidRPr="003D5236">
        <w:rPr>
          <w:lang w:val="en-US"/>
        </w:rPr>
        <w:t xml:space="preserve"> provided in the figure below.</w:t>
      </w:r>
    </w:p>
    <w:p w14:paraId="11675422" w14:textId="1BA6539E" w:rsidR="00F31AAF" w:rsidRDefault="000E25F4" w:rsidP="000E25F4">
      <w:pPr>
        <w:keepNext/>
        <w:jc w:val="both"/>
        <w:rPr>
          <w:sz w:val="24"/>
          <w:lang w:val="en-US"/>
        </w:rPr>
      </w:pPr>
      <w:r>
        <w:rPr>
          <w:noProof/>
          <w:sz w:val="24"/>
          <w:lang w:val="en-US"/>
        </w:rPr>
        <w:drawing>
          <wp:inline distT="0" distB="0" distL="0" distR="0" wp14:anchorId="42D5721D" wp14:editId="48663BCA">
            <wp:extent cx="3013364" cy="2285764"/>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5227" cy="2302348"/>
                    </a:xfrm>
                    <a:prstGeom prst="rect">
                      <a:avLst/>
                    </a:prstGeom>
                  </pic:spPr>
                </pic:pic>
              </a:graphicData>
            </a:graphic>
          </wp:inline>
        </w:drawing>
      </w:r>
      <w:r>
        <w:rPr>
          <w:noProof/>
          <w:sz w:val="24"/>
          <w:lang w:val="en-US"/>
        </w:rPr>
        <w:drawing>
          <wp:inline distT="0" distB="0" distL="0" distR="0" wp14:anchorId="56E29150" wp14:editId="30EE2195">
            <wp:extent cx="2916382" cy="2296912"/>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16382" cy="2296912"/>
                    </a:xfrm>
                    <a:prstGeom prst="rect">
                      <a:avLst/>
                    </a:prstGeom>
                  </pic:spPr>
                </pic:pic>
              </a:graphicData>
            </a:graphic>
          </wp:inline>
        </w:drawing>
      </w:r>
    </w:p>
    <w:p w14:paraId="2646DE09" w14:textId="005EECAB" w:rsidR="00F31AAF" w:rsidRPr="003905B6" w:rsidRDefault="000E25F4" w:rsidP="003905B6">
      <w:pPr>
        <w:pStyle w:val="Caption"/>
        <w:jc w:val="center"/>
        <w:rPr>
          <w:sz w:val="24"/>
          <w:lang w:val="en-US"/>
        </w:rPr>
      </w:pPr>
      <w:r>
        <w:t xml:space="preserve">Figure </w:t>
      </w:r>
      <w:fldSimple w:instr=" SEQ Figure \* ARABIC ">
        <w:r w:rsidR="008934BB">
          <w:rPr>
            <w:noProof/>
          </w:rPr>
          <w:t>1</w:t>
        </w:r>
      </w:fldSimple>
      <w:r>
        <w:t xml:space="preserve">.MAE (left) and </w:t>
      </w:r>
      <w:proofErr w:type="gramStart"/>
      <w:r>
        <w:t>RMSE(</w:t>
      </w:r>
      <w:proofErr w:type="gramEnd"/>
      <w:r>
        <w:t>right) of each Recommender System</w:t>
      </w:r>
    </w:p>
    <w:p w14:paraId="74F708C6" w14:textId="379EAEDE" w:rsidR="00FF768B" w:rsidRDefault="00F31AAF" w:rsidP="00452731">
      <w:pPr>
        <w:pStyle w:val="Heading1"/>
      </w:pPr>
      <w:bookmarkStart w:id="4" w:name="_Toc68658627"/>
      <w:bookmarkStart w:id="5" w:name="_Toc68658994"/>
      <w:bookmarkEnd w:id="3"/>
      <w:r>
        <w:lastRenderedPageBreak/>
        <w:t>Literature Review</w:t>
      </w:r>
      <w:bookmarkEnd w:id="4"/>
      <w:bookmarkEnd w:id="5"/>
    </w:p>
    <w:p w14:paraId="05042661" w14:textId="082AFD2B" w:rsidR="00976EEF" w:rsidRPr="00976EEF" w:rsidRDefault="00976EEF" w:rsidP="00EA334E">
      <w:pPr>
        <w:jc w:val="both"/>
      </w:pPr>
      <w:r>
        <w:t xml:space="preserve">Recommendation system is a topic both of academic as well as commercial interest, and it is well studied </w:t>
      </w:r>
      <w:proofErr w:type="gramStart"/>
      <w:r>
        <w:t>in the area of</w:t>
      </w:r>
      <w:proofErr w:type="gramEnd"/>
      <w:r>
        <w:t xml:space="preserve"> data mining and machine learning. Currently, recommendation systems could be broadly classified </w:t>
      </w:r>
      <w:r w:rsidR="00646970">
        <w:t>into various</w:t>
      </w:r>
      <w:r>
        <w:t xml:space="preserve"> categories: </w:t>
      </w:r>
      <w:r w:rsidR="00646970">
        <w:t>Memory-based</w:t>
      </w:r>
      <w:r>
        <w:t xml:space="preserve"> CF, </w:t>
      </w:r>
      <w:r w:rsidR="00646970">
        <w:t>Model</w:t>
      </w:r>
      <w:r>
        <w:t>-based C</w:t>
      </w:r>
      <w:r w:rsidR="00646970">
        <w:t>F</w:t>
      </w:r>
      <w:r>
        <w:t>, and the hybrid</w:t>
      </w:r>
      <w:r w:rsidR="00646970">
        <w:t xml:space="preserve"> CF which is a combination</w:t>
      </w:r>
      <w:r>
        <w:t xml:space="preserve"> of the previous two [1].</w:t>
      </w:r>
      <w:r w:rsidR="00646970">
        <w:t xml:space="preserve"> Due to the limitation of hardware and knowledge, the model of hybrid CF was not successful, but a </w:t>
      </w:r>
      <w:r w:rsidR="000435C8">
        <w:t>text-based NLP model was implemented instead.</w:t>
      </w:r>
    </w:p>
    <w:p w14:paraId="421B571B" w14:textId="42D7318C" w:rsidR="00976EEF" w:rsidRDefault="00646970" w:rsidP="00EA334E">
      <w:pPr>
        <w:jc w:val="both"/>
      </w:pPr>
      <w:r>
        <w:t>M</w:t>
      </w:r>
      <w:r w:rsidR="00B1186E">
        <w:t>emory-based CF</w:t>
      </w:r>
      <w:r>
        <w:t xml:space="preserve"> makes recommendations based on the previous ratings from users to items. The general idea is that the ratings for similar items from a given user should be similar, and the ratings to one item by similar users should also be similar [2]. One of the most famous examples of collaborative filtering is the recommendation system of Amazon.com, which utilizes the item-item similarities [3]. Though collaborative filtering is one of the most widely used recommender systems [4]. The major challenges of this method including the cold start problem, scalability, and sparsity, mainly because the number of items in modern application is extremely large, and each user could have only rated a tiny fraction of it. Also, when a user is newly entered the system, there is no previous ratings to be readily used [5].</w:t>
      </w:r>
    </w:p>
    <w:p w14:paraId="3C94B39F" w14:textId="5E2BCF1E" w:rsidR="000435C8" w:rsidRDefault="000435C8" w:rsidP="00EA334E">
      <w:pPr>
        <w:jc w:val="both"/>
      </w:pPr>
      <w:r w:rsidRPr="00C14EEE">
        <w:t>Model-based Collaborative Filtering is based on matrix factorization</w:t>
      </w:r>
      <w:r>
        <w:t xml:space="preserve"> </w:t>
      </w:r>
      <w:r w:rsidRPr="000435C8">
        <w:t>to find the hidden features from the given data</w:t>
      </w:r>
      <w:r>
        <w:t xml:space="preserve">, </w:t>
      </w:r>
      <w:r w:rsidRPr="00C14EEE">
        <w:t>which mainly as an unsupervised learning method for latent variable decomposition and dimensionality reduction</w:t>
      </w:r>
      <w:r>
        <w:t xml:space="preserve"> [1]</w:t>
      </w:r>
      <w:r w:rsidRPr="00C14EEE">
        <w:t xml:space="preserve">. Matrix factorization is </w:t>
      </w:r>
      <w:r w:rsidR="004B516C">
        <w:t>found to be the most accurate approach to reduce the problem of high levels of sparsity in database</w:t>
      </w:r>
      <w:r w:rsidR="00D31042">
        <w:t xml:space="preserve"> </w:t>
      </w:r>
      <w:r w:rsidR="004B516C">
        <w:t xml:space="preserve">and solve the problem of dimensional reduction for extremely large dataset </w:t>
      </w:r>
      <w:r>
        <w:t>[1]</w:t>
      </w:r>
      <w:r w:rsidRPr="00C14EEE">
        <w:t>.</w:t>
      </w:r>
    </w:p>
    <w:p w14:paraId="2B5EF81F" w14:textId="1E4BBEFE" w:rsidR="00B1186E" w:rsidRDefault="00646970" w:rsidP="00EA334E">
      <w:pPr>
        <w:jc w:val="both"/>
      </w:pPr>
      <w:r>
        <w:t>Lastly,</w:t>
      </w:r>
      <w:r w:rsidR="004B516C">
        <w:t xml:space="preserve"> </w:t>
      </w:r>
      <w:r w:rsidR="008D0170">
        <w:t>b</w:t>
      </w:r>
      <w:r w:rsidR="008D0170" w:rsidRPr="008D0170">
        <w:t xml:space="preserve">esides only using the numerical information from ratings, the text reviews </w:t>
      </w:r>
      <w:r w:rsidR="008D0170">
        <w:t xml:space="preserve">written by users were analyzed and used </w:t>
      </w:r>
      <w:r w:rsidR="008D0170" w:rsidRPr="008D0170">
        <w:t>to make recommendation</w:t>
      </w:r>
      <w:r w:rsidR="008D0170">
        <w:t xml:space="preserve"> predictions.</w:t>
      </w:r>
      <w:r w:rsidR="008D0170" w:rsidRPr="008D0170">
        <w:t xml:space="preserve"> </w:t>
      </w:r>
      <w:r w:rsidR="008D0170">
        <w:t>I</w:t>
      </w:r>
      <w:r w:rsidR="008D0170" w:rsidRPr="008D0170">
        <w:t xml:space="preserve">mportant information </w:t>
      </w:r>
      <w:r w:rsidR="008D0170">
        <w:t>could be extracted from the review text, it exposes user</w:t>
      </w:r>
      <w:r w:rsidR="008D0170" w:rsidRPr="008D0170">
        <w:t xml:space="preserve"> preference </w:t>
      </w:r>
      <w:r w:rsidR="008D0170">
        <w:t xml:space="preserve">and sentiment </w:t>
      </w:r>
      <w:r w:rsidR="008D0170" w:rsidRPr="008D0170">
        <w:t>instead of rating</w:t>
      </w:r>
      <w:r w:rsidR="008D0170">
        <w:t xml:space="preserve"> value</w:t>
      </w:r>
      <w:r w:rsidR="008D0170" w:rsidRPr="008D0170">
        <w:t xml:space="preserve">. We could also get how often these features were mentioned from the reviews for a specific </w:t>
      </w:r>
      <w:r w:rsidR="00D31042">
        <w:t>restaurant</w:t>
      </w:r>
      <w:r w:rsidR="008D0170" w:rsidRPr="008D0170">
        <w:t xml:space="preserve">. By comparing the frequency of these words, we could match up customers and </w:t>
      </w:r>
      <w:r w:rsidR="00D31042">
        <w:t>restaurant</w:t>
      </w:r>
      <w:r w:rsidR="008D0170" w:rsidRPr="008D0170">
        <w:t>s by similarities.</w:t>
      </w:r>
    </w:p>
    <w:p w14:paraId="5AEAD8E2" w14:textId="77777777" w:rsidR="008B361D" w:rsidRPr="00B1186E" w:rsidRDefault="008B361D" w:rsidP="00EA334E">
      <w:pPr>
        <w:jc w:val="both"/>
      </w:pPr>
    </w:p>
    <w:p w14:paraId="4D8107C7" w14:textId="637A8A1D" w:rsidR="00D31042" w:rsidRPr="00D31042" w:rsidRDefault="00F31AAF" w:rsidP="00452731">
      <w:pPr>
        <w:pStyle w:val="Heading1"/>
      </w:pPr>
      <w:bookmarkStart w:id="6" w:name="_Toc68658628"/>
      <w:bookmarkStart w:id="7" w:name="_Toc68658995"/>
      <w:r>
        <w:t>Dataset</w:t>
      </w:r>
      <w:bookmarkEnd w:id="6"/>
      <w:bookmarkEnd w:id="7"/>
    </w:p>
    <w:p w14:paraId="5ADB7436" w14:textId="5B262923" w:rsidR="00A7006D" w:rsidRDefault="00A7006D" w:rsidP="00EA334E">
      <w:pPr>
        <w:jc w:val="both"/>
        <w:rPr>
          <w:szCs w:val="22"/>
        </w:rPr>
      </w:pPr>
      <w:r>
        <w:rPr>
          <w:szCs w:val="22"/>
          <w:lang w:eastAsia="zh-CN"/>
        </w:rPr>
        <w:t>The datasets were downloaded from Yelp official website. There were five datasets downloaded and two datasets (‘</w:t>
      </w:r>
      <w:r w:rsidR="008B361D">
        <w:rPr>
          <w:szCs w:val="22"/>
          <w:lang w:eastAsia="zh-CN"/>
        </w:rPr>
        <w:t>B</w:t>
      </w:r>
      <w:r>
        <w:rPr>
          <w:szCs w:val="22"/>
          <w:lang w:eastAsia="zh-CN"/>
        </w:rPr>
        <w:t>usiness’ and ‘</w:t>
      </w:r>
      <w:r w:rsidR="008B361D">
        <w:rPr>
          <w:szCs w:val="22"/>
          <w:lang w:eastAsia="zh-CN"/>
        </w:rPr>
        <w:t>R</w:t>
      </w:r>
      <w:r>
        <w:rPr>
          <w:szCs w:val="22"/>
          <w:lang w:eastAsia="zh-CN"/>
        </w:rPr>
        <w:t>eview</w:t>
      </w:r>
      <w:r w:rsidR="008B361D">
        <w:rPr>
          <w:szCs w:val="22"/>
          <w:lang w:eastAsia="zh-CN"/>
        </w:rPr>
        <w:t>s</w:t>
      </w:r>
      <w:r>
        <w:rPr>
          <w:szCs w:val="22"/>
          <w:lang w:eastAsia="zh-CN"/>
        </w:rPr>
        <w:t xml:space="preserve">’) were used. </w:t>
      </w:r>
      <w:r w:rsidR="00D31042" w:rsidRPr="00A7006D">
        <w:rPr>
          <w:rFonts w:hint="eastAsia"/>
          <w:szCs w:val="22"/>
          <w:lang w:eastAsia="zh-CN"/>
        </w:rPr>
        <w:t>The</w:t>
      </w:r>
      <w:r w:rsidR="00D31042" w:rsidRPr="00A7006D">
        <w:rPr>
          <w:szCs w:val="22"/>
        </w:rPr>
        <w:t xml:space="preserve"> </w:t>
      </w:r>
      <w:r w:rsidR="00D31042" w:rsidRPr="00A7006D">
        <w:rPr>
          <w:szCs w:val="22"/>
          <w:lang w:eastAsia="zh-CN"/>
        </w:rPr>
        <w:t>original</w:t>
      </w:r>
      <w:r w:rsidR="00D31042" w:rsidRPr="00A7006D">
        <w:rPr>
          <w:szCs w:val="22"/>
        </w:rPr>
        <w:t xml:space="preserve"> dataset</w:t>
      </w:r>
      <w:r>
        <w:rPr>
          <w:szCs w:val="22"/>
        </w:rPr>
        <w:t>s</w:t>
      </w:r>
      <w:r w:rsidR="00D31042" w:rsidRPr="00A7006D">
        <w:rPr>
          <w:szCs w:val="22"/>
        </w:rPr>
        <w:t xml:space="preserve"> contain</w:t>
      </w:r>
      <w:r>
        <w:rPr>
          <w:szCs w:val="22"/>
        </w:rPr>
        <w:t xml:space="preserve"> </w:t>
      </w:r>
      <w:r w:rsidR="00D31042" w:rsidRPr="00A7006D">
        <w:rPr>
          <w:szCs w:val="22"/>
        </w:rPr>
        <w:t>8,021,122 reviews from 1,968,703 users for 168,903 restaurants. After data preprocessing, the finalized dataset for models have total of 219,410 reviews from 13,927 users for 4,562 restaurants in city of Toronto. Each user has more than 4 reviews.</w:t>
      </w:r>
    </w:p>
    <w:p w14:paraId="101BAEA7" w14:textId="1DBD3486" w:rsidR="00D31042" w:rsidRDefault="00A7006D" w:rsidP="00EA334E">
      <w:pPr>
        <w:jc w:val="both"/>
        <w:rPr>
          <w:szCs w:val="22"/>
        </w:rPr>
      </w:pPr>
      <w:r>
        <w:rPr>
          <w:szCs w:val="22"/>
        </w:rPr>
        <w:t>The finalized datasets which dropped unnecessary attributes are listed as below:</w:t>
      </w:r>
    </w:p>
    <w:p w14:paraId="7E94B85E" w14:textId="48689BFE" w:rsidR="00A7006D" w:rsidRDefault="00A7006D" w:rsidP="00EA334E">
      <w:pPr>
        <w:pStyle w:val="ListParagraph"/>
        <w:numPr>
          <w:ilvl w:val="0"/>
          <w:numId w:val="12"/>
        </w:numPr>
        <w:jc w:val="both"/>
        <w:rPr>
          <w:szCs w:val="22"/>
        </w:rPr>
      </w:pPr>
      <w:r>
        <w:rPr>
          <w:szCs w:val="22"/>
        </w:rPr>
        <w:t>Business: (</w:t>
      </w:r>
      <w:r w:rsidR="008B361D">
        <w:t>‘</w:t>
      </w:r>
      <w:proofErr w:type="spellStart"/>
      <w:r w:rsidR="008B361D">
        <w:t>business_id</w:t>
      </w:r>
      <w:proofErr w:type="spellEnd"/>
      <w:r w:rsidR="008B361D">
        <w:t>’, ‘name’, ‘address’, ‘latitude’, ‘longitude’, ‘stars’, ‘categories’</w:t>
      </w:r>
      <w:r>
        <w:rPr>
          <w:szCs w:val="22"/>
        </w:rPr>
        <w:t>)</w:t>
      </w:r>
    </w:p>
    <w:p w14:paraId="70352CBF" w14:textId="75B076E8" w:rsidR="008B361D" w:rsidRDefault="008B361D" w:rsidP="00EA334E">
      <w:pPr>
        <w:pStyle w:val="ListParagraph"/>
        <w:numPr>
          <w:ilvl w:val="0"/>
          <w:numId w:val="12"/>
        </w:numPr>
        <w:jc w:val="both"/>
        <w:rPr>
          <w:szCs w:val="22"/>
        </w:rPr>
      </w:pPr>
      <w:r>
        <w:rPr>
          <w:szCs w:val="22"/>
        </w:rPr>
        <w:t>Reviews: (</w:t>
      </w:r>
      <w:r>
        <w:t>‘</w:t>
      </w:r>
      <w:proofErr w:type="spellStart"/>
      <w:r>
        <w:t>user_id</w:t>
      </w:r>
      <w:proofErr w:type="spellEnd"/>
      <w:r>
        <w:t>’, ‘</w:t>
      </w:r>
      <w:proofErr w:type="spellStart"/>
      <w:r>
        <w:t>business_id</w:t>
      </w:r>
      <w:proofErr w:type="spellEnd"/>
      <w:r>
        <w:t>’, ‘stars’, ‘text’</w:t>
      </w:r>
      <w:r>
        <w:rPr>
          <w:szCs w:val="22"/>
        </w:rPr>
        <w:t>)</w:t>
      </w:r>
    </w:p>
    <w:p w14:paraId="0DCEA15D" w14:textId="6DD87562" w:rsidR="008B361D" w:rsidRPr="008B361D" w:rsidRDefault="008B361D" w:rsidP="00EA334E">
      <w:pPr>
        <w:jc w:val="both"/>
        <w:rPr>
          <w:szCs w:val="22"/>
        </w:rPr>
      </w:pPr>
      <w:r>
        <w:lastRenderedPageBreak/>
        <w:t>Before building the system and training the model, the sum of original ‘</w:t>
      </w:r>
      <w:proofErr w:type="gramStart"/>
      <w:r>
        <w:t>business’</w:t>
      </w:r>
      <w:proofErr w:type="gramEnd"/>
      <w:r>
        <w:t xml:space="preserve"> and ‘review’ datasets was more than 5GB, which is a heavy workload for local </w:t>
      </w:r>
      <w:proofErr w:type="spellStart"/>
      <w:r>
        <w:t>Jupyter</w:t>
      </w:r>
      <w:proofErr w:type="spellEnd"/>
      <w:r>
        <w:t xml:space="preserve"> Notebook. </w:t>
      </w:r>
      <w:proofErr w:type="gramStart"/>
      <w:r>
        <w:t>In order to</w:t>
      </w:r>
      <w:proofErr w:type="gramEnd"/>
      <w:r>
        <w:t xml:space="preserve"> speed up the development cycle, it is necessary to extract a smaller dataset but still able to represent the entire dataset.</w:t>
      </w:r>
    </w:p>
    <w:p w14:paraId="52B2713D" w14:textId="77777777" w:rsidR="00976EEF" w:rsidRPr="00B52108" w:rsidRDefault="00976EEF" w:rsidP="00B1186E"/>
    <w:p w14:paraId="009737B3" w14:textId="75E065E5" w:rsidR="00FF768B" w:rsidRDefault="00F31AAF" w:rsidP="00452731">
      <w:pPr>
        <w:pStyle w:val="Heading1"/>
      </w:pPr>
      <w:bookmarkStart w:id="8" w:name="_Toc68658629"/>
      <w:bookmarkStart w:id="9" w:name="_Toc68658996"/>
      <w:r>
        <w:t>Approach</w:t>
      </w:r>
      <w:bookmarkEnd w:id="8"/>
      <w:bookmarkEnd w:id="9"/>
    </w:p>
    <w:p w14:paraId="6505AA38" w14:textId="77777777" w:rsidR="008F1464" w:rsidRDefault="008F1464" w:rsidP="008F1464">
      <w:pPr>
        <w:pStyle w:val="NoSpacing"/>
        <w:keepNext/>
      </w:pPr>
      <w:r>
        <w:rPr>
          <w:noProof/>
        </w:rPr>
        <w:drawing>
          <wp:inline distT="0" distB="0" distL="0" distR="0" wp14:anchorId="02F1FCAE" wp14:editId="7C4AE920">
            <wp:extent cx="5943600" cy="233807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inline>
        </w:drawing>
      </w:r>
    </w:p>
    <w:p w14:paraId="44407F55" w14:textId="11E9CC2C" w:rsidR="00FF768B" w:rsidRDefault="008F1464" w:rsidP="008F1464">
      <w:pPr>
        <w:pStyle w:val="Caption"/>
        <w:jc w:val="center"/>
      </w:pPr>
      <w:r>
        <w:t xml:space="preserve">Figure </w:t>
      </w:r>
      <w:fldSimple w:instr=" SEQ Figure \* ARABIC ">
        <w:r w:rsidR="008934BB">
          <w:rPr>
            <w:noProof/>
          </w:rPr>
          <w:t>2</w:t>
        </w:r>
      </w:fldSimple>
      <w:r>
        <w:t>. Project Approach Overview Diagram</w:t>
      </w:r>
    </w:p>
    <w:p w14:paraId="6A9BD343" w14:textId="4401A650" w:rsidR="008F1464" w:rsidRPr="00452731" w:rsidRDefault="008F1464" w:rsidP="008F1464">
      <w:pPr>
        <w:pStyle w:val="Heading2"/>
        <w:numPr>
          <w:ilvl w:val="0"/>
          <w:numId w:val="16"/>
        </w:numPr>
      </w:pPr>
      <w:bookmarkStart w:id="10" w:name="_Toc68658630"/>
      <w:bookmarkStart w:id="11" w:name="_Toc68658997"/>
      <w:r>
        <w:t>Data Preparation</w:t>
      </w:r>
      <w:bookmarkEnd w:id="10"/>
      <w:bookmarkEnd w:id="11"/>
    </w:p>
    <w:p w14:paraId="2A8562B5" w14:textId="596395A0" w:rsidR="00EA334E" w:rsidRPr="00EA334E" w:rsidRDefault="00EA334E" w:rsidP="00EA334E">
      <w:pPr>
        <w:jc w:val="both"/>
        <w:rPr>
          <w:lang w:val="en-US"/>
        </w:rPr>
      </w:pPr>
      <w:proofErr w:type="gramStart"/>
      <w:r w:rsidRPr="00EA334E">
        <w:rPr>
          <w:lang w:val="en-US"/>
        </w:rPr>
        <w:t>In order to</w:t>
      </w:r>
      <w:proofErr w:type="gramEnd"/>
      <w:r w:rsidRPr="00EA334E">
        <w:rPr>
          <w:lang w:val="en-US"/>
        </w:rPr>
        <w:t xml:space="preserve"> obtain the data matrix for modeling, the raw data</w:t>
      </w:r>
      <w:r>
        <w:rPr>
          <w:lang w:val="en-US"/>
        </w:rPr>
        <w:t>sets were processed as the following</w:t>
      </w:r>
      <w:r w:rsidRPr="00EA334E">
        <w:rPr>
          <w:lang w:val="en-US"/>
        </w:rPr>
        <w:t xml:space="preserve"> steps</w:t>
      </w:r>
      <w:r>
        <w:rPr>
          <w:lang w:val="en-US"/>
        </w:rPr>
        <w:t>:</w:t>
      </w:r>
    </w:p>
    <w:p w14:paraId="06EFF741" w14:textId="2B5BEFD8" w:rsidR="00EA334E" w:rsidRDefault="00EA334E" w:rsidP="00EA334E">
      <w:pPr>
        <w:jc w:val="both"/>
      </w:pPr>
      <w:r>
        <w:t>First, filtering the ‘business’ dataset, to filter out the closed restaurants. It is impossible to recommended restaurants to users that not exist anymore.</w:t>
      </w:r>
    </w:p>
    <w:p w14:paraId="11B3F44D" w14:textId="30DAD3C3" w:rsidR="00EA334E" w:rsidRDefault="00EA334E" w:rsidP="00EA334E">
      <w:pPr>
        <w:jc w:val="both"/>
      </w:pPr>
      <w:r>
        <w:t>Secondly, a</w:t>
      </w:r>
      <w:r w:rsidR="008F1464">
        <w:t>mong all restaurants that still open, top 3 cities with the highest amount of review records were</w:t>
      </w:r>
      <w:r>
        <w:t xml:space="preserve"> selected as</w:t>
      </w:r>
      <w:r w:rsidR="008F1464">
        <w:t xml:space="preserve"> </w:t>
      </w:r>
      <w:r>
        <w:t>‘</w:t>
      </w:r>
      <w:r w:rsidR="008F1464">
        <w:t>Las Vegas</w:t>
      </w:r>
      <w:r>
        <w:t>’</w:t>
      </w:r>
      <w:r w:rsidR="008F1464">
        <w:t xml:space="preserve">, </w:t>
      </w:r>
      <w:r>
        <w:t>‘</w:t>
      </w:r>
      <w:r w:rsidR="008F1464">
        <w:t>Phoenix</w:t>
      </w:r>
      <w:r>
        <w:t>’</w:t>
      </w:r>
      <w:r w:rsidR="008F1464">
        <w:t xml:space="preserve">, and </w:t>
      </w:r>
      <w:r>
        <w:t>‘</w:t>
      </w:r>
      <w:r w:rsidR="008F1464">
        <w:t>Toronto</w:t>
      </w:r>
      <w:r>
        <w:t>’</w:t>
      </w:r>
      <w:r w:rsidR="008F1464">
        <w:t>, which has 1253572</w:t>
      </w:r>
      <w:r w:rsidR="008F1464">
        <w:rPr>
          <w:lang w:eastAsia="zh-CN"/>
        </w:rPr>
        <w:t>,</w:t>
      </w:r>
      <w:r w:rsidR="008F1464">
        <w:t xml:space="preserve"> 431877, and 338328 review records. Due to the hardware constraint of local computer, less data would be easier faster to operate. </w:t>
      </w:r>
      <w:r>
        <w:t xml:space="preserve">The </w:t>
      </w:r>
      <w:r w:rsidR="001D269C">
        <w:t>restaurants in the city of Toronto were extracted as the sample data since Toronto has 5462 restaurants which is the highest among the top 3 cities.</w:t>
      </w:r>
    </w:p>
    <w:p w14:paraId="556062AF" w14:textId="03524012" w:rsidR="00EA334E" w:rsidRDefault="00EA334E" w:rsidP="00EA334E">
      <w:pPr>
        <w:jc w:val="both"/>
      </w:pPr>
      <w:r>
        <w:t xml:space="preserve">Thirdly, </w:t>
      </w:r>
      <w:r w:rsidR="001D269C">
        <w:t>r</w:t>
      </w:r>
      <w:r w:rsidR="001D269C" w:rsidRPr="001D269C">
        <w:t xml:space="preserve">ecommender systems have a problem known as user </w:t>
      </w:r>
      <w:proofErr w:type="gramStart"/>
      <w:r w:rsidR="001D269C" w:rsidRPr="001D269C">
        <w:t>cold-start</w:t>
      </w:r>
      <w:proofErr w:type="gramEnd"/>
      <w:r w:rsidR="001D269C" w:rsidRPr="001D269C">
        <w:t>, in which is hard do provide personalized recommendations for users with none or a very few number of consumed items, due to the lack of information to model their preferences</w:t>
      </w:r>
      <w:r w:rsidR="001D269C">
        <w:t xml:space="preserve"> [1]</w:t>
      </w:r>
      <w:r w:rsidR="001D269C" w:rsidRPr="001D269C">
        <w:t xml:space="preserve">. For this reason, we are keeping in the dataset only users with </w:t>
      </w:r>
      <w:r w:rsidR="001D269C">
        <w:t>more than</w:t>
      </w:r>
      <w:r w:rsidR="001D269C" w:rsidRPr="001D269C">
        <w:t xml:space="preserve"> </w:t>
      </w:r>
      <w:r w:rsidR="001D269C">
        <w:t>4</w:t>
      </w:r>
      <w:r w:rsidR="001D269C" w:rsidRPr="001D269C">
        <w:t xml:space="preserve"> reviews.</w:t>
      </w:r>
    </w:p>
    <w:p w14:paraId="645CB9A4" w14:textId="691A27A8" w:rsidR="008F1464" w:rsidRDefault="001D269C" w:rsidP="00EA334E">
      <w:pPr>
        <w:jc w:val="both"/>
      </w:pPr>
      <w:r>
        <w:t xml:space="preserve">Lastly, missing values and duplicate rows were checked and removed. </w:t>
      </w:r>
      <w:r w:rsidR="008F1464">
        <w:t xml:space="preserve">For better visualization, unnecessary attributes were dropped. </w:t>
      </w:r>
      <w:r w:rsidR="00EA334E">
        <w:t xml:space="preserve">Business and review records from Toronto were all extracted and merged to one csv file. </w:t>
      </w:r>
    </w:p>
    <w:p w14:paraId="4DB49F60" w14:textId="74923CD0" w:rsidR="001D269C" w:rsidRPr="001D269C" w:rsidRDefault="008F1464" w:rsidP="001D269C">
      <w:pPr>
        <w:pStyle w:val="Heading2"/>
        <w:numPr>
          <w:ilvl w:val="0"/>
          <w:numId w:val="16"/>
        </w:numPr>
      </w:pPr>
      <w:bookmarkStart w:id="12" w:name="_Toc68658631"/>
      <w:bookmarkStart w:id="13" w:name="_Toc68658998"/>
      <w:r>
        <w:lastRenderedPageBreak/>
        <w:t>Exploratory Data Analysis</w:t>
      </w:r>
      <w:bookmarkEnd w:id="12"/>
      <w:bookmarkEnd w:id="13"/>
    </w:p>
    <w:p w14:paraId="44D6E782" w14:textId="46EA38E5" w:rsidR="001D269C" w:rsidRDefault="001D269C" w:rsidP="001D269C">
      <w:pPr>
        <w:jc w:val="both"/>
        <w:rPr>
          <w:lang w:eastAsia="zh-CN"/>
        </w:rPr>
      </w:pPr>
      <w:r>
        <w:rPr>
          <w:lang w:eastAsia="zh-CN"/>
        </w:rPr>
        <w:t xml:space="preserve">To explore the dataset in detail, it is important to perform exploratory data analysis. The figures below show the star distribution of 5462 restaurants in Toronto and the 10 most popular restaurant attributes in Toronto. </w:t>
      </w:r>
    </w:p>
    <w:p w14:paraId="5C9CDDE8" w14:textId="77777777" w:rsidR="001D269C" w:rsidRDefault="001D269C" w:rsidP="001D269C">
      <w:pPr>
        <w:keepNext/>
        <w:jc w:val="center"/>
      </w:pPr>
      <w:r>
        <w:rPr>
          <w:noProof/>
        </w:rPr>
        <w:drawing>
          <wp:inline distT="0" distB="0" distL="0" distR="0" wp14:anchorId="75B1671B" wp14:editId="514E9686">
            <wp:extent cx="3389947" cy="2243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1055" cy="2277492"/>
                    </a:xfrm>
                    <a:prstGeom prst="rect">
                      <a:avLst/>
                    </a:prstGeom>
                  </pic:spPr>
                </pic:pic>
              </a:graphicData>
            </a:graphic>
          </wp:inline>
        </w:drawing>
      </w:r>
    </w:p>
    <w:p w14:paraId="08F9E420" w14:textId="09439BD7" w:rsidR="001D269C" w:rsidRDefault="009B5E76" w:rsidP="009B5E76">
      <w:pPr>
        <w:pStyle w:val="Caption"/>
        <w:jc w:val="center"/>
      </w:pPr>
      <w:r>
        <w:t xml:space="preserve">Figure </w:t>
      </w:r>
      <w:fldSimple w:instr=" SEQ Figure \* ARABIC ">
        <w:r w:rsidR="008934BB">
          <w:rPr>
            <w:noProof/>
          </w:rPr>
          <w:t>3</w:t>
        </w:r>
      </w:fldSimple>
      <w:r>
        <w:t xml:space="preserve">. </w:t>
      </w:r>
      <w:r w:rsidR="001D269C">
        <w:t>Restaurant Star Distribution in Toronto</w:t>
      </w:r>
    </w:p>
    <w:p w14:paraId="01915187" w14:textId="77777777" w:rsidR="009B5E76" w:rsidRDefault="009B5E76" w:rsidP="009B5E76">
      <w:pPr>
        <w:jc w:val="both"/>
        <w:rPr>
          <w:lang w:eastAsia="zh-CN"/>
        </w:rPr>
      </w:pPr>
      <w:r>
        <w:t xml:space="preserve">This bar chart was generated by counts the number of restaurants at each star level. There are 1432 restaurants got 3.5 stars, 35 restaurants got 1 star, and 115 restaurants got 5 stars. There are 934 restaurants got stars under 3, which could be considered as unsatisfactory; 3765 restaurants got 3 stars or more but under 4.5 which could be considered as satisfactory; 764 restaurants got 4.5 and 5 stars which is excellent level of </w:t>
      </w:r>
      <w:r>
        <w:rPr>
          <w:rFonts w:hint="eastAsia"/>
          <w:lang w:eastAsia="zh-CN"/>
        </w:rPr>
        <w:t>dining</w:t>
      </w:r>
      <w:r>
        <w:rPr>
          <w:lang w:eastAsia="zh-CN"/>
        </w:rPr>
        <w:t xml:space="preserve"> experience.</w:t>
      </w:r>
    </w:p>
    <w:p w14:paraId="0E5CEDEC" w14:textId="1B5CF4F3" w:rsidR="009B5E76" w:rsidRDefault="009B5E76" w:rsidP="009B5E76">
      <w:pPr>
        <w:jc w:val="center"/>
        <w:rPr>
          <w:lang w:eastAsia="zh-CN"/>
        </w:rPr>
      </w:pPr>
      <w:r>
        <w:rPr>
          <w:noProof/>
        </w:rPr>
        <w:drawing>
          <wp:inline distT="0" distB="0" distL="0" distR="0" wp14:anchorId="5295E714" wp14:editId="4F6FFE65">
            <wp:extent cx="3611012" cy="2675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82" cy="2717084"/>
                    </a:xfrm>
                    <a:prstGeom prst="rect">
                      <a:avLst/>
                    </a:prstGeom>
                  </pic:spPr>
                </pic:pic>
              </a:graphicData>
            </a:graphic>
          </wp:inline>
        </w:drawing>
      </w:r>
    </w:p>
    <w:p w14:paraId="1E202771" w14:textId="47704816" w:rsidR="009B5E76" w:rsidRDefault="00C225FE" w:rsidP="00C225FE">
      <w:pPr>
        <w:pStyle w:val="Caption"/>
        <w:jc w:val="center"/>
      </w:pPr>
      <w:r>
        <w:t xml:space="preserve">Figure </w:t>
      </w:r>
      <w:r w:rsidR="00B8377D">
        <w:fldChar w:fldCharType="begin"/>
      </w:r>
      <w:r w:rsidR="00B8377D">
        <w:instrText xml:space="preserve"> SEQ Figure \* ARABIC </w:instrText>
      </w:r>
      <w:r w:rsidR="00B8377D">
        <w:fldChar w:fldCharType="separate"/>
      </w:r>
      <w:r w:rsidR="008934BB">
        <w:rPr>
          <w:noProof/>
        </w:rPr>
        <w:t>4</w:t>
      </w:r>
      <w:r w:rsidR="00B8377D">
        <w:rPr>
          <w:noProof/>
        </w:rPr>
        <w:fldChar w:fldCharType="end"/>
      </w:r>
      <w:r>
        <w:t xml:space="preserve">. </w:t>
      </w:r>
      <w:r w:rsidR="009B5E76">
        <w:t>Top 10 Toronto restaurant attributes</w:t>
      </w:r>
    </w:p>
    <w:p w14:paraId="53B60B7B" w14:textId="1D92A30A" w:rsidR="009B5E76" w:rsidRDefault="009B5E76" w:rsidP="009B5E76">
      <w:pPr>
        <w:jc w:val="both"/>
      </w:pPr>
      <w:r>
        <w:t>The figure above illustrates the top 10 popular restaurant type among 8329 restaurant categories. It is obvious that ‘Nightlife’ and ‘Bar’ restaurant are the most popular type, there are 521 of ‘Nightlife’ type restaurants and 527 ‘Bar’ type restaurants in Toronto.</w:t>
      </w:r>
    </w:p>
    <w:p w14:paraId="176774FB" w14:textId="38B7ED57" w:rsidR="009B5E76" w:rsidRDefault="00C225FE" w:rsidP="00C225FE">
      <w:pPr>
        <w:jc w:val="center"/>
      </w:pPr>
      <w:r>
        <w:rPr>
          <w:noProof/>
        </w:rPr>
        <w:lastRenderedPageBreak/>
        <w:drawing>
          <wp:inline distT="0" distB="0" distL="0" distR="0" wp14:anchorId="1657AFD9" wp14:editId="3557C419">
            <wp:extent cx="3310763" cy="2677886"/>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9859" cy="2693332"/>
                    </a:xfrm>
                    <a:prstGeom prst="rect">
                      <a:avLst/>
                    </a:prstGeom>
                  </pic:spPr>
                </pic:pic>
              </a:graphicData>
            </a:graphic>
          </wp:inline>
        </w:drawing>
      </w:r>
    </w:p>
    <w:p w14:paraId="0318F542" w14:textId="7A5E161F" w:rsidR="00C225FE" w:rsidRDefault="00C225FE" w:rsidP="00C225FE">
      <w:pPr>
        <w:pStyle w:val="Caption"/>
        <w:jc w:val="center"/>
      </w:pPr>
      <w:r>
        <w:t xml:space="preserve">Figure </w:t>
      </w:r>
      <w:r w:rsidR="00B8377D">
        <w:fldChar w:fldCharType="begin"/>
      </w:r>
      <w:r w:rsidR="00B8377D">
        <w:instrText xml:space="preserve"> SEQ Figure \* ARABIC </w:instrText>
      </w:r>
      <w:r w:rsidR="00B8377D">
        <w:fldChar w:fldCharType="separate"/>
      </w:r>
      <w:r w:rsidR="008934BB">
        <w:rPr>
          <w:noProof/>
        </w:rPr>
        <w:t>5</w:t>
      </w:r>
      <w:r w:rsidR="00B8377D">
        <w:rPr>
          <w:noProof/>
        </w:rPr>
        <w:fldChar w:fldCharType="end"/>
      </w:r>
      <w:r>
        <w:t xml:space="preserve">. Top 10 </w:t>
      </w:r>
      <w:r w:rsidR="00AE7B9C">
        <w:t>r</w:t>
      </w:r>
      <w:r>
        <w:t>estaurants with the most reviews in Toronto</w:t>
      </w:r>
    </w:p>
    <w:p w14:paraId="00743F87" w14:textId="4D482BB9" w:rsidR="00AE7B9C" w:rsidRDefault="00C225FE" w:rsidP="00C225FE">
      <w:pPr>
        <w:jc w:val="both"/>
      </w:pPr>
      <w:r>
        <w:t xml:space="preserve">As we can see from the chart above, Pai Northern Thai Kitchen was </w:t>
      </w:r>
      <w:r w:rsidR="000A1889">
        <w:t xml:space="preserve">the most popular restaurant </w:t>
      </w:r>
      <w:r w:rsidR="00AE7B9C">
        <w:t xml:space="preserve">with overall stars of 4.5 </w:t>
      </w:r>
      <w:r w:rsidR="000A1889">
        <w:t>a</w:t>
      </w:r>
      <w:r w:rsidR="00AE7B9C">
        <w:t>n</w:t>
      </w:r>
      <w:r w:rsidR="000A1889">
        <w:t>d 2834 reviews from users</w:t>
      </w:r>
      <w:r w:rsidR="00AE7B9C">
        <w:t xml:space="preserve">. </w:t>
      </w:r>
      <w:r w:rsidR="000A1889">
        <w:t>The second place was Banh Mi Boys with 1747 reviews from users</w:t>
      </w:r>
      <w:r w:rsidR="00AE7B9C">
        <w:t xml:space="preserve"> and overall stars of 4. It is obvious that Pai is more popular than Banh Mi Boys from the significant difference of numbers of reviews.</w:t>
      </w:r>
    </w:p>
    <w:p w14:paraId="64C24274" w14:textId="77777777" w:rsidR="00AE7B9C" w:rsidRDefault="00AE7B9C" w:rsidP="00C225FE">
      <w:pPr>
        <w:jc w:val="both"/>
      </w:pPr>
    </w:p>
    <w:p w14:paraId="0608E5F4" w14:textId="51DF4CC4" w:rsidR="00AE7B9C" w:rsidRDefault="00AE7B9C" w:rsidP="00AE7B9C">
      <w:pPr>
        <w:jc w:val="center"/>
      </w:pPr>
      <w:r>
        <w:rPr>
          <w:noProof/>
        </w:rPr>
        <w:drawing>
          <wp:inline distT="0" distB="0" distL="0" distR="0" wp14:anchorId="7E90CB4C" wp14:editId="13D4297C">
            <wp:extent cx="3793671" cy="275174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05697" cy="2760470"/>
                    </a:xfrm>
                    <a:prstGeom prst="rect">
                      <a:avLst/>
                    </a:prstGeom>
                  </pic:spPr>
                </pic:pic>
              </a:graphicData>
            </a:graphic>
          </wp:inline>
        </w:drawing>
      </w:r>
    </w:p>
    <w:p w14:paraId="5795B001" w14:textId="548E56A9" w:rsidR="00C225FE" w:rsidRDefault="00AE7B9C" w:rsidP="00AE7B9C">
      <w:pPr>
        <w:pStyle w:val="Caption"/>
        <w:jc w:val="center"/>
      </w:pPr>
      <w:r>
        <w:t xml:space="preserve">Figure </w:t>
      </w:r>
      <w:r w:rsidR="00B8377D">
        <w:fldChar w:fldCharType="begin"/>
      </w:r>
      <w:r w:rsidR="00B8377D">
        <w:instrText xml:space="preserve"> SEQ Figure \* ARABIC </w:instrText>
      </w:r>
      <w:r w:rsidR="00B8377D">
        <w:fldChar w:fldCharType="separate"/>
      </w:r>
      <w:r w:rsidR="008934BB">
        <w:rPr>
          <w:noProof/>
        </w:rPr>
        <w:t>6</w:t>
      </w:r>
      <w:r w:rsidR="00B8377D">
        <w:rPr>
          <w:noProof/>
        </w:rPr>
        <w:fldChar w:fldCharType="end"/>
      </w:r>
      <w:r>
        <w:t>. Top 30 most frequent words from user reviews</w:t>
      </w:r>
    </w:p>
    <w:p w14:paraId="04776E5E" w14:textId="3D928B9C" w:rsidR="00CB55FA" w:rsidRDefault="006B14B2" w:rsidP="00AE7B9C">
      <w:pPr>
        <w:jc w:val="both"/>
      </w:pPr>
      <w:r>
        <w:t>The diagram above shows the most frequently used words from user reviews</w:t>
      </w:r>
      <w:r w:rsidR="00696ACD">
        <w:t>. As we can see, the positive words like ‘good’, ‘like’, ‘great’, ‘nice’, ‘well’, and ‘delicious’ are on the list and much more than negative words ‘</w:t>
      </w:r>
      <w:proofErr w:type="spellStart"/>
      <w:r w:rsidR="00696ACD">
        <w:t>dont</w:t>
      </w:r>
      <w:proofErr w:type="spellEnd"/>
      <w:r w:rsidR="00696ACD">
        <w:t xml:space="preserve">’. Which means that overall people more intend to give positive feedbacks, the numbers of positive feedbacks are much more than negative feedbacks. </w:t>
      </w:r>
      <w:r w:rsidR="00CB55FA">
        <w:rPr>
          <w:rFonts w:hint="eastAsia"/>
          <w:lang w:eastAsia="zh-CN"/>
        </w:rPr>
        <w:t>Note</w:t>
      </w:r>
      <w:r w:rsidR="00CB55FA">
        <w:t xml:space="preserve"> </w:t>
      </w:r>
      <w:r w:rsidR="00CB55FA">
        <w:lastRenderedPageBreak/>
        <w:t xml:space="preserve">that, </w:t>
      </w:r>
      <w:r w:rsidR="001B7A27">
        <w:t>‘Chicken’ is on the list which means people in Toronto had chicken in restaurant more than any other meat dishes.</w:t>
      </w:r>
    </w:p>
    <w:p w14:paraId="3A714A5A" w14:textId="03497618" w:rsidR="00AE7B9C" w:rsidRDefault="001B7A27" w:rsidP="00AE7B9C">
      <w:pPr>
        <w:jc w:val="both"/>
      </w:pPr>
      <w:r>
        <w:t>In addition,</w:t>
      </w:r>
      <w:r w:rsidR="00CB55FA">
        <w:t xml:space="preserve"> a word cloud picture was made</w:t>
      </w:r>
      <w:r>
        <w:t xml:space="preserve"> and illustrated below,</w:t>
      </w:r>
      <w:r w:rsidR="00CB55FA">
        <w:t xml:space="preserve"> </w:t>
      </w:r>
      <w:r>
        <w:t>it</w:t>
      </w:r>
      <w:r w:rsidR="00CB55FA">
        <w:t xml:space="preserve"> shows the overall weight and frequency from review text without English stop words.</w:t>
      </w:r>
    </w:p>
    <w:p w14:paraId="6B62D0C3" w14:textId="7988E7BF" w:rsidR="00CB55FA" w:rsidRDefault="00CB55FA" w:rsidP="00CB55FA">
      <w:pPr>
        <w:pStyle w:val="Caption"/>
        <w:jc w:val="center"/>
      </w:pPr>
      <w:r>
        <w:rPr>
          <w:noProof/>
        </w:rPr>
        <w:drawing>
          <wp:inline distT="0" distB="0" distL="0" distR="0" wp14:anchorId="142F88A5" wp14:editId="7103BE07">
            <wp:extent cx="3806928" cy="2569029"/>
            <wp:effectExtent l="0" t="0" r="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851758" cy="2599281"/>
                    </a:xfrm>
                    <a:prstGeom prst="rect">
                      <a:avLst/>
                    </a:prstGeom>
                  </pic:spPr>
                </pic:pic>
              </a:graphicData>
            </a:graphic>
          </wp:inline>
        </w:drawing>
      </w:r>
    </w:p>
    <w:p w14:paraId="65CD4F59" w14:textId="1EEE9F50" w:rsidR="008F1464" w:rsidRDefault="00CB55FA" w:rsidP="001B7A27">
      <w:pPr>
        <w:pStyle w:val="Caption"/>
        <w:jc w:val="center"/>
      </w:pPr>
      <w:r>
        <w:t xml:space="preserve">Figure </w:t>
      </w:r>
      <w:r w:rsidR="00B8377D">
        <w:fldChar w:fldCharType="begin"/>
      </w:r>
      <w:r w:rsidR="00B8377D">
        <w:instrText xml:space="preserve"> SEQ Figure \* ARABIC </w:instrText>
      </w:r>
      <w:r w:rsidR="00B8377D">
        <w:fldChar w:fldCharType="separate"/>
      </w:r>
      <w:r w:rsidR="008934BB">
        <w:rPr>
          <w:noProof/>
        </w:rPr>
        <w:t>7</w:t>
      </w:r>
      <w:r w:rsidR="00B8377D">
        <w:rPr>
          <w:noProof/>
        </w:rPr>
        <w:fldChar w:fldCharType="end"/>
      </w:r>
      <w:r>
        <w:t>. Word Cloud from all review text</w:t>
      </w:r>
    </w:p>
    <w:p w14:paraId="1557413B" w14:textId="77777777" w:rsidR="001B7A27" w:rsidRPr="001B7A27" w:rsidRDefault="001B7A27" w:rsidP="001B7A27"/>
    <w:p w14:paraId="0AA153E7" w14:textId="000A8666" w:rsidR="008F1464" w:rsidRDefault="008F1464" w:rsidP="008F1464">
      <w:pPr>
        <w:pStyle w:val="Heading2"/>
        <w:numPr>
          <w:ilvl w:val="0"/>
          <w:numId w:val="16"/>
        </w:numPr>
      </w:pPr>
      <w:bookmarkStart w:id="14" w:name="_Toc68658632"/>
      <w:bookmarkStart w:id="15" w:name="_Toc68658999"/>
      <w:r>
        <w:t>Model Implementation</w:t>
      </w:r>
      <w:bookmarkEnd w:id="14"/>
      <w:bookmarkEnd w:id="15"/>
      <w:r>
        <w:t xml:space="preserve"> </w:t>
      </w:r>
    </w:p>
    <w:p w14:paraId="6DA9391B" w14:textId="2C194C78" w:rsidR="007F3E9C" w:rsidRDefault="007F3E9C" w:rsidP="008F1464">
      <w:r w:rsidRPr="007F3E9C">
        <w:t>To predict the rating a user will give to a restaurant, models</w:t>
      </w:r>
      <w:r>
        <w:t xml:space="preserve"> were build</w:t>
      </w:r>
      <w:r w:rsidRPr="007F3E9C">
        <w:t xml:space="preserve"> based on the methods below, which are Memory-based Collaborative Filtering (User-based and Item-based), </w:t>
      </w:r>
      <w:r>
        <w:t xml:space="preserve">Model-based CF (SVD), </w:t>
      </w:r>
      <w:r w:rsidRPr="007F3E9C">
        <w:t xml:space="preserve">and </w:t>
      </w:r>
      <w:r>
        <w:t>Text-based NLP model</w:t>
      </w:r>
      <w:r w:rsidRPr="007F3E9C">
        <w:t xml:space="preserve">. </w:t>
      </w:r>
      <w:proofErr w:type="gramStart"/>
      <w:r w:rsidRPr="007F3E9C">
        <w:t>All of</w:t>
      </w:r>
      <w:proofErr w:type="gramEnd"/>
      <w:r w:rsidRPr="007F3E9C">
        <w:t xml:space="preserve"> these methods are usually employed in building recommendation systems.</w:t>
      </w:r>
    </w:p>
    <w:p w14:paraId="019E9C8C" w14:textId="66E097B1" w:rsidR="00230449" w:rsidRPr="00230449" w:rsidRDefault="00452731" w:rsidP="00230449">
      <w:pPr>
        <w:pStyle w:val="Heading3"/>
        <w:numPr>
          <w:ilvl w:val="1"/>
          <w:numId w:val="16"/>
        </w:numPr>
      </w:pPr>
      <w:bookmarkStart w:id="16" w:name="_Toc68658633"/>
      <w:bookmarkStart w:id="17" w:name="_Toc68659000"/>
      <w:r w:rsidRPr="00230449">
        <w:t>Memory-based Collaborative Filtering</w:t>
      </w:r>
      <w:bookmarkEnd w:id="16"/>
      <w:bookmarkEnd w:id="17"/>
    </w:p>
    <w:p w14:paraId="1A7F1A2E" w14:textId="649891CB" w:rsidR="00C771B3" w:rsidRPr="00C771B3" w:rsidRDefault="00C771B3" w:rsidP="00230449">
      <w:pPr>
        <w:jc w:val="both"/>
        <w:rPr>
          <w:shd w:val="clear" w:color="auto" w:fill="FFFFFF"/>
        </w:rPr>
      </w:pPr>
      <w:r w:rsidRPr="00C771B3">
        <w:rPr>
          <w:shd w:val="clear" w:color="auto" w:fill="FFFFFF"/>
        </w:rPr>
        <w:t xml:space="preserve">To implement a </w:t>
      </w:r>
      <w:r>
        <w:rPr>
          <w:shd w:val="clear" w:color="auto" w:fill="FFFFFF"/>
        </w:rPr>
        <w:t>M</w:t>
      </w:r>
      <w:r w:rsidRPr="00C771B3">
        <w:rPr>
          <w:shd w:val="clear" w:color="auto" w:fill="FFFFFF"/>
        </w:rPr>
        <w:t>emory</w:t>
      </w:r>
      <w:r>
        <w:rPr>
          <w:shd w:val="clear" w:color="auto" w:fill="FFFFFF"/>
        </w:rPr>
        <w:t>-</w:t>
      </w:r>
      <w:r w:rsidRPr="00C771B3">
        <w:rPr>
          <w:shd w:val="clear" w:color="auto" w:fill="FFFFFF"/>
        </w:rPr>
        <w:t xml:space="preserve">based CF, first, a user-item matrix </w:t>
      </w:r>
      <w:r>
        <w:rPr>
          <w:shd w:val="clear" w:color="auto" w:fill="FFFFFF"/>
        </w:rPr>
        <w:t>wa</w:t>
      </w:r>
      <w:r w:rsidRPr="00C771B3">
        <w:rPr>
          <w:shd w:val="clear" w:color="auto" w:fill="FFFFFF"/>
        </w:rPr>
        <w:t xml:space="preserve">s created, so the similarity between two users or two items can be calculated. For items, the similarity of ratings will be </w:t>
      </w:r>
      <w:r w:rsidR="00230449">
        <w:rPr>
          <w:shd w:val="clear" w:color="auto" w:fill="FFFFFF"/>
        </w:rPr>
        <w:t>calculated</w:t>
      </w:r>
      <w:r w:rsidRPr="00C771B3">
        <w:rPr>
          <w:shd w:val="clear" w:color="auto" w:fill="FFFFFF"/>
        </w:rPr>
        <w:t xml:space="preserve">. For users, all the items that are rated by users and how much their rating are similar will be </w:t>
      </w:r>
      <w:r w:rsidR="00230449">
        <w:rPr>
          <w:shd w:val="clear" w:color="auto" w:fill="FFFFFF"/>
        </w:rPr>
        <w:t>calculated</w:t>
      </w:r>
      <w:r w:rsidRPr="00C771B3">
        <w:rPr>
          <w:shd w:val="clear" w:color="auto" w:fill="FFFFFF"/>
        </w:rPr>
        <w:t xml:space="preserve">. After that, similarity matrices for item-item and user-user are obtained, leading to item-item CF and user-item </w:t>
      </w:r>
      <w:proofErr w:type="gramStart"/>
      <w:r w:rsidRPr="00C771B3">
        <w:rPr>
          <w:shd w:val="clear" w:color="auto" w:fill="FFFFFF"/>
        </w:rPr>
        <w:t>CF</w:t>
      </w:r>
      <w:proofErr w:type="gramEnd"/>
      <w:r w:rsidRPr="00C771B3">
        <w:rPr>
          <w:shd w:val="clear" w:color="auto" w:fill="FFFFFF"/>
        </w:rPr>
        <w:t xml:space="preserve"> respectively. To calculate the similarities for all the user-user and item-item pairs, the similarity matrix for users and restaurants used cosine similarity. We consider the ratings as vectors in n-dimensional </w:t>
      </w:r>
      <w:proofErr w:type="gramStart"/>
      <w:r w:rsidRPr="00C771B3">
        <w:rPr>
          <w:shd w:val="clear" w:color="auto" w:fill="FFFFFF"/>
        </w:rPr>
        <w:t>space, and</w:t>
      </w:r>
      <w:proofErr w:type="gramEnd"/>
      <w:r w:rsidRPr="00C771B3">
        <w:rPr>
          <w:shd w:val="clear" w:color="auto" w:fill="FFFFFF"/>
        </w:rPr>
        <w:t xml:space="preserve"> calculate the angle between these vectors to determine the similarity.</w:t>
      </w:r>
    </w:p>
    <w:p w14:paraId="191C0D09" w14:textId="77777777" w:rsidR="00C771B3" w:rsidRDefault="00C771B3" w:rsidP="00230449">
      <w:pPr>
        <w:jc w:val="both"/>
      </w:pPr>
      <w:r>
        <w:t xml:space="preserve">To make predictions by computing the similarities for </w:t>
      </w:r>
      <w:proofErr w:type="gramStart"/>
      <w:r>
        <w:t>all of</w:t>
      </w:r>
      <w:proofErr w:type="gramEnd"/>
      <w:r>
        <w:t xml:space="preserve"> the user-user and restaurant-restaurant pairs, the similarity matrix for users and restaurants can be constructed by using 'pairwise distance' function from '</w:t>
      </w:r>
      <w:proofErr w:type="spellStart"/>
      <w:r>
        <w:t>sklearn</w:t>
      </w:r>
      <w:proofErr w:type="spellEnd"/>
      <w:r>
        <w:t>'.</w:t>
      </w:r>
    </w:p>
    <w:p w14:paraId="28A1B469" w14:textId="0CAE44F0" w:rsidR="00C771B3" w:rsidRDefault="00C771B3" w:rsidP="00230449">
      <w:pPr>
        <w:jc w:val="both"/>
      </w:pPr>
      <w:r>
        <w:t xml:space="preserve">For the memory-based collaborative filtering, we have two ways to make predictions. The first is based on the similarities between users. To predict user similarity, the weighted average of the </w:t>
      </w:r>
      <w:r>
        <w:lastRenderedPageBreak/>
        <w:t>ratings from all the users to the restaurant was computed, with the similarities between users as the weights. Since some users tend to always give higher or lower ratings, the subtraction of average rating from each user were made to eliminate the bias</w:t>
      </w:r>
      <w:r w:rsidR="0012115B">
        <w:t xml:space="preserve">, </w:t>
      </w:r>
      <w:r w:rsidR="0012115B" w:rsidRPr="0012115B">
        <w:t>then the equation become as below</w:t>
      </w:r>
      <w:r w:rsidR="007653FB">
        <w:t xml:space="preserve"> [6]</w:t>
      </w:r>
      <w:r w:rsidR="0012115B" w:rsidRPr="0012115B">
        <w:t>:</w:t>
      </w:r>
    </w:p>
    <w:p w14:paraId="5E92D63E" w14:textId="77777777" w:rsidR="00C771B3" w:rsidRDefault="00C771B3" w:rsidP="00230449">
      <w:pPr>
        <w:pStyle w:val="ListParagraph"/>
        <w:jc w:val="center"/>
      </w:pPr>
      <w:r>
        <w:rPr>
          <w:noProof/>
        </w:rPr>
        <w:drawing>
          <wp:inline distT="0" distB="0" distL="0" distR="0" wp14:anchorId="37DB8CCE" wp14:editId="7CB57E6B">
            <wp:extent cx="3089375" cy="744760"/>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3028" cy="808319"/>
                    </a:xfrm>
                    <a:prstGeom prst="rect">
                      <a:avLst/>
                    </a:prstGeom>
                  </pic:spPr>
                </pic:pic>
              </a:graphicData>
            </a:graphic>
          </wp:inline>
        </w:drawing>
      </w:r>
    </w:p>
    <w:p w14:paraId="4231E7E8" w14:textId="77777777" w:rsidR="00C771B3" w:rsidRDefault="00C771B3" w:rsidP="00230449">
      <w:pPr>
        <w:jc w:val="both"/>
      </w:pPr>
      <w:r w:rsidRPr="00C771B3">
        <w:rPr>
          <w:rFonts w:ascii="Helvetica" w:hAnsi="Helvetica" w:cs="Helvetica"/>
          <w:color w:val="000000"/>
          <w:sz w:val="21"/>
          <w:szCs w:val="21"/>
          <w:shd w:val="clear" w:color="auto" w:fill="FFFFFF"/>
        </w:rPr>
        <w:t xml:space="preserve">The second way to make prediction is based on the item-item (restaurant-restaurant) similarities, but it is not necessary to do the subtraction to eliminate bias as the user-user similarity matrix above. </w:t>
      </w:r>
    </w:p>
    <w:p w14:paraId="610293FE" w14:textId="66C74BD9" w:rsidR="00230449" w:rsidRDefault="00C771B3" w:rsidP="00230449">
      <w:pPr>
        <w:pStyle w:val="ListParagraph"/>
        <w:jc w:val="center"/>
      </w:pPr>
      <w:r>
        <w:rPr>
          <w:noProof/>
        </w:rPr>
        <w:drawing>
          <wp:inline distT="0" distB="0" distL="0" distR="0" wp14:anchorId="59BFC8EE" wp14:editId="2D8C2841">
            <wp:extent cx="2579766" cy="711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2768990" cy="763859"/>
                    </a:xfrm>
                    <a:prstGeom prst="rect">
                      <a:avLst/>
                    </a:prstGeom>
                  </pic:spPr>
                </pic:pic>
              </a:graphicData>
            </a:graphic>
          </wp:inline>
        </w:drawing>
      </w:r>
    </w:p>
    <w:p w14:paraId="06B5B594" w14:textId="77777777" w:rsidR="00230449" w:rsidRPr="00230449" w:rsidRDefault="00230449" w:rsidP="00230449">
      <w:pPr>
        <w:pStyle w:val="ListParagraph"/>
        <w:jc w:val="center"/>
      </w:pPr>
    </w:p>
    <w:p w14:paraId="57801E60" w14:textId="23FE415B" w:rsidR="00452731" w:rsidRDefault="00230449" w:rsidP="00230449">
      <w:pPr>
        <w:pStyle w:val="Heading3"/>
        <w:numPr>
          <w:ilvl w:val="1"/>
          <w:numId w:val="16"/>
        </w:numPr>
      </w:pPr>
      <w:bookmarkStart w:id="18" w:name="_Toc68658634"/>
      <w:bookmarkStart w:id="19" w:name="_Toc68659001"/>
      <w:r>
        <w:t>Model-based Collaborative Filtering</w:t>
      </w:r>
      <w:bookmarkEnd w:id="18"/>
      <w:bookmarkEnd w:id="19"/>
    </w:p>
    <w:p w14:paraId="17BA7AA7" w14:textId="77777777" w:rsidR="00230449" w:rsidRDefault="00230449" w:rsidP="00230449">
      <w:r>
        <w:t>Model-based Collaborative Filtering is based on matrix factorization, which mainly as an unsupervised learning method for latent variable decomposition and dimensionality reduction. Matrix factorization is widely used for recommender systems where it can deal better with scalability and sparsity than Memory-based CF.</w:t>
      </w:r>
    </w:p>
    <w:p w14:paraId="68001150" w14:textId="7118DB42" w:rsidR="00230449" w:rsidRDefault="00230449" w:rsidP="00230449">
      <w:r>
        <w:t>The goal of MF method for the Yelp dataset is to learn the latent preferences of users and the latent attributes of items from known ratings. A prediction of unknown ratings will be made by conducting dot product of the latent features of users and items. If the matrix has a large sparsity and scale, by doing matrix factorization which restructure the user-item matrix into two low rank matrices and allows filling in the original matrix; it predicts unknown ratings by taking the dot product of the two low rank matrices of users or items. For implementing matrix factorization, we used singular value decomposition (SVD). SVD is solved as follows</w:t>
      </w:r>
      <w:r w:rsidR="007653FB">
        <w:t xml:space="preserve"> [1]</w:t>
      </w:r>
      <w:r>
        <w:t>:</w:t>
      </w:r>
    </w:p>
    <w:p w14:paraId="65A51030" w14:textId="320DAB55" w:rsidR="00230449" w:rsidRDefault="00230449" w:rsidP="00230449">
      <w:pPr>
        <w:jc w:val="center"/>
      </w:pPr>
      <w:r>
        <w:rPr>
          <w:rFonts w:ascii="Cambria Math" w:hAnsi="Cambria Math" w:cs="Cambria Math"/>
        </w:rPr>
        <w:t>𝑆𝑉𝐷</w:t>
      </w:r>
      <w:r>
        <w:t>(</w:t>
      </w:r>
      <w:r>
        <w:rPr>
          <w:rFonts w:ascii="Cambria Math" w:hAnsi="Cambria Math" w:cs="Cambria Math"/>
        </w:rPr>
        <w:t>𝐴</w:t>
      </w:r>
      <w:r>
        <w:t>)=</w:t>
      </w:r>
      <w:r>
        <w:rPr>
          <w:rFonts w:ascii="Cambria Math" w:hAnsi="Cambria Math" w:cs="Cambria Math"/>
        </w:rPr>
        <w:t>𝑈</w:t>
      </w:r>
      <w:r>
        <w:rPr>
          <w:rFonts w:ascii="MS Mincho" w:eastAsia="MS Mincho" w:hAnsi="MS Mincho" w:cs="MS Mincho" w:hint="eastAsia"/>
        </w:rPr>
        <w:t>∗</w:t>
      </w:r>
      <w:r>
        <w:rPr>
          <w:rFonts w:hint="eastAsia"/>
        </w:rPr>
        <w:t>∑</w:t>
      </w:r>
      <w:r>
        <w:rPr>
          <w:rFonts w:ascii="MS Mincho" w:eastAsia="MS Mincho" w:hAnsi="MS Mincho" w:cs="MS Mincho" w:hint="eastAsia"/>
        </w:rPr>
        <w:t>∗</w:t>
      </w:r>
      <m:oMath>
        <m:sSup>
          <m:sSupPr>
            <m:ctrlPr>
              <w:rPr>
                <w:rFonts w:ascii="Cambria Math" w:hAnsi="Cambria Math"/>
                <w:i/>
              </w:rPr>
            </m:ctrlPr>
          </m:sSupPr>
          <m:e>
            <m:r>
              <w:rPr>
                <w:rFonts w:ascii="Cambria Math" w:hAnsi="Cambria Math"/>
              </w:rPr>
              <m:t>V</m:t>
            </m:r>
          </m:e>
          <m:sup>
            <m:r>
              <w:rPr>
                <w:rFonts w:ascii="Cambria Math" w:hAnsi="Cambria Math"/>
              </w:rPr>
              <m:t>T</m:t>
            </m:r>
          </m:sup>
        </m:sSup>
      </m:oMath>
    </w:p>
    <w:p w14:paraId="086AF162" w14:textId="076D8F8C" w:rsidR="00230449" w:rsidRDefault="00230449" w:rsidP="00230449">
      <w:r>
        <w:t>Where</w:t>
      </w:r>
      <w:r w:rsidR="007653FB">
        <w:t xml:space="preserve"> [1]</w:t>
      </w:r>
      <w:r>
        <w:t>:</w:t>
      </w:r>
    </w:p>
    <w:p w14:paraId="68637BC0" w14:textId="77777777" w:rsidR="00320257" w:rsidRDefault="00230449" w:rsidP="00230449">
      <w:pPr>
        <w:pStyle w:val="ListParagraph"/>
        <w:numPr>
          <w:ilvl w:val="0"/>
          <w:numId w:val="18"/>
        </w:numPr>
      </w:pPr>
      <w:r>
        <w:t>U and V are m x m and n x n matrices orthogonal matrices respectively</w:t>
      </w:r>
    </w:p>
    <w:p w14:paraId="4A21C99F" w14:textId="6DDD458B" w:rsidR="00320257" w:rsidRDefault="00230449" w:rsidP="00320257">
      <w:pPr>
        <w:pStyle w:val="ListParagraph"/>
        <w:numPr>
          <w:ilvl w:val="0"/>
          <w:numId w:val="18"/>
        </w:numPr>
      </w:pPr>
      <w:r>
        <w:rPr>
          <w:rFonts w:hint="eastAsia"/>
        </w:rPr>
        <w:t>∑</w:t>
      </w:r>
      <w:r>
        <w:rPr>
          <w:rFonts w:hint="eastAsia"/>
        </w:rPr>
        <w:t xml:space="preserve"> is the m x n singular orthogonal matrix with non-negative elements</w:t>
      </w:r>
    </w:p>
    <w:p w14:paraId="5CC1E553" w14:textId="77777777" w:rsidR="00320257" w:rsidRDefault="00320257" w:rsidP="00320257"/>
    <w:p w14:paraId="7174BCB8" w14:textId="1E889CA4" w:rsidR="00230449" w:rsidRDefault="00320257" w:rsidP="00320257">
      <w:pPr>
        <w:pStyle w:val="Heading3"/>
        <w:numPr>
          <w:ilvl w:val="1"/>
          <w:numId w:val="16"/>
        </w:numPr>
      </w:pPr>
      <w:bookmarkStart w:id="20" w:name="_Toc68658635"/>
      <w:bookmarkStart w:id="21" w:name="_Toc68659002"/>
      <w:r>
        <w:t>Text-based NLP Model</w:t>
      </w:r>
      <w:bookmarkEnd w:id="20"/>
      <w:bookmarkEnd w:id="21"/>
    </w:p>
    <w:p w14:paraId="1E27BB19" w14:textId="77777777" w:rsidR="0096679F" w:rsidRDefault="00320257" w:rsidP="00320257">
      <w:pPr>
        <w:rPr>
          <w:lang w:val="en-US"/>
        </w:rPr>
      </w:pPr>
      <w:r w:rsidRPr="00320257">
        <w:rPr>
          <w:lang w:val="en-US"/>
        </w:rPr>
        <w:t xml:space="preserve">For the </w:t>
      </w:r>
      <w:r>
        <w:rPr>
          <w:lang w:val="en-US"/>
        </w:rPr>
        <w:t xml:space="preserve">NLP </w:t>
      </w:r>
      <w:r w:rsidRPr="00320257">
        <w:rPr>
          <w:lang w:val="en-US"/>
        </w:rPr>
        <w:t>model, first</w:t>
      </w:r>
      <w:r>
        <w:rPr>
          <w:lang w:val="en-US"/>
        </w:rPr>
        <w:t>,</w:t>
      </w:r>
      <w:r w:rsidRPr="00320257">
        <w:rPr>
          <w:lang w:val="en-US"/>
        </w:rPr>
        <w:t xml:space="preserve"> transfer th</w:t>
      </w:r>
      <w:r>
        <w:rPr>
          <w:lang w:val="en-US"/>
        </w:rPr>
        <w:t>e review te</w:t>
      </w:r>
      <w:r w:rsidRPr="00320257">
        <w:rPr>
          <w:lang w:val="en-US"/>
        </w:rPr>
        <w:t xml:space="preserve">xts to vectors that can be used in machine learning model. </w:t>
      </w:r>
      <w:r w:rsidR="00DC0CA9">
        <w:rPr>
          <w:lang w:val="en-US"/>
        </w:rPr>
        <w:t>The first</w:t>
      </w:r>
      <w:r w:rsidRPr="00320257">
        <w:rPr>
          <w:lang w:val="en-US"/>
        </w:rPr>
        <w:t xml:space="preserve"> machine learning model </w:t>
      </w:r>
      <w:r w:rsidR="00DC0CA9">
        <w:rPr>
          <w:lang w:val="en-US"/>
        </w:rPr>
        <w:t xml:space="preserve">was built </w:t>
      </w:r>
      <w:r w:rsidRPr="00320257">
        <w:rPr>
          <w:lang w:val="en-US"/>
        </w:rPr>
        <w:t>without using TF-IDF (term frequency-inverse document frequency</w:t>
      </w:r>
      <w:r w:rsidR="00A75A2E" w:rsidRPr="00320257">
        <w:rPr>
          <w:lang w:val="en-US"/>
        </w:rPr>
        <w:t>)</w:t>
      </w:r>
      <w:r w:rsidR="00A75A2E">
        <w:rPr>
          <w:lang w:val="en-US"/>
        </w:rPr>
        <w:t xml:space="preserve"> but</w:t>
      </w:r>
      <w:r w:rsidR="00DC0CA9">
        <w:rPr>
          <w:lang w:val="en-US"/>
        </w:rPr>
        <w:t xml:space="preserve"> using ‘</w:t>
      </w:r>
      <w:proofErr w:type="spellStart"/>
      <w:r w:rsidR="00DC0CA9">
        <w:rPr>
          <w:lang w:val="en-US"/>
        </w:rPr>
        <w:t>CountVectorizer</w:t>
      </w:r>
      <w:proofErr w:type="spellEnd"/>
      <w:r w:rsidR="00DC0CA9">
        <w:rPr>
          <w:lang w:val="en-US"/>
        </w:rPr>
        <w:t>’ to get the frequency of each single word in all the review texts. Then split the dataset into 70% training and 30% testing</w:t>
      </w:r>
      <w:r w:rsidRPr="00320257">
        <w:rPr>
          <w:lang w:val="en-US"/>
        </w:rPr>
        <w:t xml:space="preserve"> </w:t>
      </w:r>
      <w:r w:rsidR="008469F2">
        <w:rPr>
          <w:lang w:val="en-US"/>
        </w:rPr>
        <w:lastRenderedPageBreak/>
        <w:t>datasets.</w:t>
      </w:r>
      <w:r w:rsidR="0096679F">
        <w:rPr>
          <w:lang w:val="en-US"/>
        </w:rPr>
        <w:t xml:space="preserve"> Model of multinomial Naïve Bayes classifier were applied</w:t>
      </w:r>
      <w:r w:rsidR="008469F2">
        <w:rPr>
          <w:lang w:val="en-US"/>
        </w:rPr>
        <w:t xml:space="preserve"> </w:t>
      </w:r>
      <w:r w:rsidR="0096679F">
        <w:rPr>
          <w:lang w:val="en-US"/>
        </w:rPr>
        <w:t xml:space="preserve">to the training dataset to make a prediction. </w:t>
      </w:r>
    </w:p>
    <w:p w14:paraId="7DE486B6" w14:textId="610CCBDD" w:rsidR="00320257" w:rsidRPr="00320257" w:rsidRDefault="0096679F" w:rsidP="00320257">
      <w:pPr>
        <w:rPr>
          <w:lang w:val="en-US"/>
        </w:rPr>
      </w:pPr>
      <w:r>
        <w:rPr>
          <w:lang w:val="en-US"/>
        </w:rPr>
        <w:t>Secondly,</w:t>
      </w:r>
      <w:r w:rsidR="00320257" w:rsidRPr="00320257">
        <w:rPr>
          <w:lang w:val="en-US"/>
        </w:rPr>
        <w:t xml:space="preserve"> </w:t>
      </w:r>
      <w:r>
        <w:rPr>
          <w:lang w:val="en-US"/>
        </w:rPr>
        <w:t xml:space="preserve">another </w:t>
      </w:r>
      <w:r w:rsidRPr="00320257">
        <w:rPr>
          <w:lang w:val="en-US"/>
        </w:rPr>
        <w:t xml:space="preserve">machine learning model </w:t>
      </w:r>
      <w:r>
        <w:rPr>
          <w:lang w:val="en-US"/>
        </w:rPr>
        <w:t>was built by</w:t>
      </w:r>
      <w:r w:rsidRPr="00320257">
        <w:rPr>
          <w:lang w:val="en-US"/>
        </w:rPr>
        <w:t xml:space="preserve"> using TF-IDF</w:t>
      </w:r>
      <w:r>
        <w:rPr>
          <w:lang w:val="en-US"/>
        </w:rPr>
        <w:t>.</w:t>
      </w:r>
      <w:r w:rsidRPr="00320257">
        <w:rPr>
          <w:lang w:val="en-US"/>
        </w:rPr>
        <w:t xml:space="preserve"> </w:t>
      </w:r>
      <w:r>
        <w:rPr>
          <w:lang w:val="en-US"/>
        </w:rPr>
        <w:t>T</w:t>
      </w:r>
      <w:r w:rsidRPr="0096679F">
        <w:rPr>
          <w:lang w:val="en-US"/>
        </w:rPr>
        <w:t xml:space="preserve">he </w:t>
      </w:r>
      <w:r w:rsidR="003843E8">
        <w:rPr>
          <w:lang w:val="en-US"/>
        </w:rPr>
        <w:t>TF</w:t>
      </w:r>
      <w:r w:rsidRPr="0096679F">
        <w:rPr>
          <w:lang w:val="en-US"/>
        </w:rPr>
        <w:t>-</w:t>
      </w:r>
      <w:r w:rsidR="003843E8">
        <w:rPr>
          <w:lang w:val="en-US"/>
        </w:rPr>
        <w:t>IDF</w:t>
      </w:r>
      <w:r w:rsidRPr="0096679F">
        <w:rPr>
          <w:lang w:val="en-US"/>
        </w:rPr>
        <w:t xml:space="preserve"> weight is composed by two terms: the first computes the normalized Term Frequency (TF), which is the number of times a word appears in a document, divided by the total number of words in that document, measuring how frequently a term </w:t>
      </w:r>
      <w:r w:rsidR="003843E8" w:rsidRPr="0096679F">
        <w:rPr>
          <w:lang w:val="en-US"/>
        </w:rPr>
        <w:t>occurs</w:t>
      </w:r>
      <w:r w:rsidRPr="0096679F">
        <w:rPr>
          <w:lang w:val="en-US"/>
        </w:rPr>
        <w:t xml:space="preserve"> in document; the second term is the Inverse Document Frequency (IDF), computed as the logarithm of the number of the documents in the corpus divided by the number of documents where the specific term appears, measuring how important a term is</w:t>
      </w:r>
      <w:r w:rsidR="003843E8">
        <w:rPr>
          <w:lang w:val="en-US"/>
        </w:rPr>
        <w:t xml:space="preserve">. </w:t>
      </w:r>
      <w:r>
        <w:rPr>
          <w:lang w:val="en-US"/>
        </w:rPr>
        <w:t>TF</w:t>
      </w:r>
      <w:r w:rsidR="00320257" w:rsidRPr="00320257">
        <w:rPr>
          <w:lang w:val="en-US"/>
        </w:rPr>
        <w:t>-</w:t>
      </w:r>
      <w:r>
        <w:rPr>
          <w:lang w:val="en-US"/>
        </w:rPr>
        <w:t>IDF</w:t>
      </w:r>
      <w:r w:rsidR="00320257" w:rsidRPr="00320257">
        <w:rPr>
          <w:lang w:val="en-US"/>
        </w:rPr>
        <w:t xml:space="preserve"> weight is a weight often used in information retrieval and text mining. This weight is a statistical measure used to evaluate how important a word is to a document in a collection or corpus.</w:t>
      </w:r>
    </w:p>
    <w:p w14:paraId="43DC397D" w14:textId="77777777" w:rsidR="00230449" w:rsidRPr="00230449" w:rsidRDefault="00230449" w:rsidP="00230449"/>
    <w:p w14:paraId="5EBB21B8" w14:textId="56EF6D8A" w:rsidR="003A5434" w:rsidRDefault="008F1464" w:rsidP="003A5434">
      <w:pPr>
        <w:pStyle w:val="Heading2"/>
        <w:numPr>
          <w:ilvl w:val="0"/>
          <w:numId w:val="16"/>
        </w:numPr>
      </w:pPr>
      <w:bookmarkStart w:id="22" w:name="_Toc68658636"/>
      <w:bookmarkStart w:id="23" w:name="_Toc68659003"/>
      <w:r>
        <w:t>Performance and Evaluation</w:t>
      </w:r>
      <w:bookmarkEnd w:id="22"/>
      <w:bookmarkEnd w:id="23"/>
    </w:p>
    <w:p w14:paraId="2439F5C3" w14:textId="0989D70A" w:rsidR="006D48AF" w:rsidRDefault="006D48AF" w:rsidP="003A5434">
      <w:r>
        <w:t xml:space="preserve">To </w:t>
      </w:r>
      <w:r w:rsidRPr="006D48AF">
        <w:t xml:space="preserve">evaluate the accuracy of the predicted ratings, we choose to use one of the most popular metrics for the recommendation system, the </w:t>
      </w:r>
      <w:r>
        <w:t>R</w:t>
      </w:r>
      <w:r w:rsidRPr="006D48AF">
        <w:t xml:space="preserve">oot </w:t>
      </w:r>
      <w:r>
        <w:t>M</w:t>
      </w:r>
      <w:r w:rsidRPr="006D48AF">
        <w:t xml:space="preserve">ean </w:t>
      </w:r>
      <w:r>
        <w:t>S</w:t>
      </w:r>
      <w:r w:rsidRPr="006D48AF">
        <w:t xml:space="preserve">quared </w:t>
      </w:r>
      <w:r>
        <w:t>E</w:t>
      </w:r>
      <w:r w:rsidRPr="006D48AF">
        <w:t>rror</w:t>
      </w:r>
      <w:r>
        <w:t xml:space="preserve"> </w:t>
      </w:r>
      <w:r w:rsidRPr="006D48AF">
        <w:t>(RMSE)</w:t>
      </w:r>
      <w:r>
        <w:t xml:space="preserve"> and </w:t>
      </w:r>
      <w:bookmarkStart w:id="24" w:name="_Hlk68652710"/>
      <w:r>
        <w:t>Mean Absolute Error</w:t>
      </w:r>
      <w:bookmarkEnd w:id="24"/>
      <w:r>
        <w:t xml:space="preserve"> (MAE)</w:t>
      </w:r>
      <w:r w:rsidR="00497719">
        <w:t xml:space="preserve"> [1]</w:t>
      </w:r>
      <w:r w:rsidRPr="006D48AF">
        <w:t>:</w:t>
      </w:r>
    </w:p>
    <w:p w14:paraId="0B0C855D" w14:textId="3AAFD97C" w:rsidR="006D48AF" w:rsidRPr="00497719" w:rsidRDefault="006D48AF" w:rsidP="006D48AF">
      <w:pPr>
        <w:jc w:val="both"/>
        <w:rPr>
          <w:rFonts w:ascii="Garamond" w:hAnsi="Garamond"/>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oMath>
      </m:oMathPara>
    </w:p>
    <w:p w14:paraId="0737477C" w14:textId="702F548D" w:rsidR="00497719" w:rsidRPr="00497719" w:rsidRDefault="00497719" w:rsidP="006D48AF">
      <w:pPr>
        <w:jc w:val="both"/>
        <w:rPr>
          <w:rFonts w:ascii="Garamond" w:hAnsi="Garamond"/>
        </w:rPr>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62CB9504" w14:textId="327C5F2C" w:rsidR="00497719" w:rsidRDefault="00497719" w:rsidP="006D48AF">
      <w:pPr>
        <w:jc w:val="both"/>
        <w:rPr>
          <w:rFonts w:asciiTheme="minorHAnsi" w:hAnsiTheme="minorHAnsi" w:cstheme="minorHAnsi"/>
        </w:rPr>
      </w:pPr>
      <w:proofErr w:type="gramStart"/>
      <w:r>
        <w:rPr>
          <w:rFonts w:asciiTheme="minorHAnsi" w:hAnsiTheme="minorHAnsi" w:cstheme="minorHAnsi"/>
        </w:rPr>
        <w:t>Where</w:t>
      </w:r>
      <w:proofErr w:type="gramEnd"/>
      <w:r>
        <w:rPr>
          <w:rFonts w:asciiTheme="minorHAnsi" w:hAnsiTheme="minorHAnsi" w:cstheme="minorHAnsi"/>
        </w:rPr>
        <w:t xml:space="preserve">, </w:t>
      </w:r>
    </w:p>
    <w:p w14:paraId="685BF293" w14:textId="72E2DBE9" w:rsidR="00497719" w:rsidRDefault="00B8377D" w:rsidP="00497719">
      <w:pPr>
        <w:pStyle w:val="ListParagraph"/>
        <w:numPr>
          <w:ilvl w:val="0"/>
          <w:numId w:val="19"/>
        </w:numPr>
        <w:jc w:val="both"/>
        <w:rPr>
          <w:rFonts w:asciiTheme="minorHAnsi" w:hAnsiTheme="minorHAnsi" w:cstheme="minorHAnsi"/>
        </w:r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97719">
        <w:rPr>
          <w:rFonts w:asciiTheme="minorHAnsi" w:hAnsiTheme="minorHAnsi" w:cstheme="minorHAnsi"/>
        </w:rPr>
        <w:t xml:space="preserve"> is the prediction for user i</w:t>
      </w:r>
    </w:p>
    <w:p w14:paraId="31F9DD4F" w14:textId="3AA433EC" w:rsidR="00497719" w:rsidRDefault="00B8377D" w:rsidP="00497719">
      <w:pPr>
        <w:pStyle w:val="ListParagraph"/>
        <w:numPr>
          <w:ilvl w:val="0"/>
          <w:numId w:val="19"/>
        </w:numPr>
        <w:jc w:val="both"/>
        <w:rPr>
          <w:rFonts w:asciiTheme="minorHAnsi" w:hAnsiTheme="minorHAnsi" w:cstheme="minorHAnsi"/>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97719">
        <w:rPr>
          <w:rFonts w:asciiTheme="minorHAnsi" w:hAnsiTheme="minorHAnsi" w:cstheme="minorHAnsi"/>
        </w:rPr>
        <w:t xml:space="preserve"> is the prediction for how user I will rate </w:t>
      </w:r>
      <w:proofErr w:type="gramStart"/>
      <w:r w:rsidR="00497719">
        <w:rPr>
          <w:rFonts w:asciiTheme="minorHAnsi" w:hAnsiTheme="minorHAnsi" w:cstheme="minorHAnsi"/>
        </w:rPr>
        <w:t>item</w:t>
      </w:r>
      <w:proofErr w:type="gramEnd"/>
    </w:p>
    <w:p w14:paraId="7E23230E" w14:textId="041B77AE" w:rsidR="00497719" w:rsidRDefault="00497719" w:rsidP="00497719">
      <w:pPr>
        <w:pStyle w:val="ListParagraph"/>
        <w:numPr>
          <w:ilvl w:val="0"/>
          <w:numId w:val="19"/>
        </w:numPr>
        <w:jc w:val="both"/>
        <w:rPr>
          <w:rFonts w:asciiTheme="minorHAnsi" w:hAnsiTheme="minorHAnsi" w:cstheme="minorHAnsi"/>
        </w:rPr>
      </w:pPr>
      <w:r>
        <w:rPr>
          <w:rFonts w:asciiTheme="minorHAnsi" w:hAnsiTheme="minorHAnsi" w:cstheme="minorHAnsi"/>
        </w:rPr>
        <w:t xml:space="preserve">k is the number of items users I has rated </w:t>
      </w:r>
    </w:p>
    <w:p w14:paraId="25128675" w14:textId="1B51022C" w:rsidR="006D48AF" w:rsidRDefault="00497719" w:rsidP="00F70784">
      <w:pPr>
        <w:jc w:val="both"/>
      </w:pPr>
      <w:r>
        <w:rPr>
          <w:rFonts w:asciiTheme="minorHAnsi" w:hAnsiTheme="minorHAnsi" w:cstheme="minorHAnsi"/>
        </w:rPr>
        <w:t xml:space="preserve">The </w:t>
      </w:r>
      <w:r>
        <w:t xml:space="preserve">MAE measures the difference as absolute value between the rating by algorithm prediction and the actual rating given by users. RMSE is similar as MAE but the reason of using RMSE is that it can have the greatest impact on the </w:t>
      </w:r>
      <w:r w:rsidR="00F70784">
        <w:t>user decision [1].</w:t>
      </w:r>
    </w:p>
    <w:p w14:paraId="0C39C268" w14:textId="44554B77" w:rsidR="00E57044" w:rsidRDefault="00E57044" w:rsidP="00F70784">
      <w:pPr>
        <w:jc w:val="both"/>
      </w:pPr>
      <w:r>
        <w:t>Precision and Recall are the two metrics that evaluating classification model, which was the text-based NLP Model.</w:t>
      </w:r>
      <w:r w:rsidR="00793D0C">
        <w:t xml:space="preserve"> It is better to have high precision and recall values. However, these two metrics are inversely related. When precision is increased recall usually decreases. </w:t>
      </w:r>
    </w:p>
    <w:p w14:paraId="2760E57D" w14:textId="17335A03" w:rsidR="00E57044" w:rsidRDefault="00793D0C" w:rsidP="00F70784">
      <w:pPr>
        <w:jc w:val="both"/>
      </w:pPr>
      <w:r>
        <w:t>The definition of precision and recall in recommendation system are listed as below:</w:t>
      </w:r>
    </w:p>
    <w:p w14:paraId="0DCD14F9" w14:textId="24E17F1E" w:rsidR="00E57044" w:rsidRDefault="00E57044" w:rsidP="00E57044">
      <w:pPr>
        <w:pStyle w:val="ListParagraph"/>
        <w:numPr>
          <w:ilvl w:val="0"/>
          <w:numId w:val="20"/>
        </w:numPr>
        <w:jc w:val="both"/>
        <w:rPr>
          <w:rFonts w:asciiTheme="minorHAnsi" w:hAnsiTheme="minorHAnsi" w:cstheme="minorHAnsi"/>
        </w:rPr>
      </w:pPr>
      <w:r>
        <w:rPr>
          <w:rFonts w:asciiTheme="minorHAnsi" w:hAnsiTheme="minorHAnsi" w:cstheme="minorHAnsi"/>
        </w:rPr>
        <w:t>Precision: the ratio of relevant items to recommended items</w:t>
      </w:r>
    </w:p>
    <w:p w14:paraId="20CC4A97" w14:textId="2D42AE32" w:rsidR="00E57044" w:rsidRPr="00E57044" w:rsidRDefault="00E57044" w:rsidP="00E57044">
      <w:pPr>
        <w:pStyle w:val="ListParagraph"/>
        <w:numPr>
          <w:ilvl w:val="0"/>
          <w:numId w:val="20"/>
        </w:numPr>
        <w:jc w:val="both"/>
        <w:rPr>
          <w:rFonts w:asciiTheme="minorHAnsi" w:hAnsiTheme="minorHAnsi" w:cstheme="minorHAnsi"/>
        </w:rPr>
      </w:pPr>
      <w:r>
        <w:rPr>
          <w:rFonts w:asciiTheme="minorHAnsi" w:hAnsiTheme="minorHAnsi" w:cstheme="minorHAnsi"/>
        </w:rPr>
        <w:t xml:space="preserve">Recall: the proportion of relevant items that have been recommended </w:t>
      </w:r>
      <w:r w:rsidR="00793D0C">
        <w:rPr>
          <w:rFonts w:asciiTheme="minorHAnsi" w:hAnsiTheme="minorHAnsi" w:cstheme="minorHAnsi"/>
        </w:rPr>
        <w:t>to the total number of relevant items.</w:t>
      </w:r>
    </w:p>
    <w:p w14:paraId="0625DAB0" w14:textId="32F58C39" w:rsidR="00F70784" w:rsidRDefault="00F70784" w:rsidP="00F70784">
      <w:pPr>
        <w:pStyle w:val="Heading3"/>
      </w:pPr>
      <w:bookmarkStart w:id="25" w:name="_Toc68658637"/>
      <w:bookmarkStart w:id="26" w:name="_Toc68659004"/>
      <w:r>
        <w:lastRenderedPageBreak/>
        <w:t>Results</w:t>
      </w:r>
      <w:bookmarkEnd w:id="25"/>
      <w:bookmarkEnd w:id="26"/>
    </w:p>
    <w:p w14:paraId="11112414" w14:textId="77777777" w:rsidR="00F70784" w:rsidRPr="00F70784" w:rsidRDefault="00F70784" w:rsidP="00F70784"/>
    <w:tbl>
      <w:tblPr>
        <w:tblStyle w:val="TableGrid"/>
        <w:tblW w:w="0" w:type="auto"/>
        <w:tblLook w:val="04A0" w:firstRow="1" w:lastRow="0" w:firstColumn="1" w:lastColumn="0" w:noHBand="0" w:noVBand="1"/>
      </w:tblPr>
      <w:tblGrid>
        <w:gridCol w:w="3652"/>
        <w:gridCol w:w="1559"/>
        <w:gridCol w:w="1560"/>
        <w:gridCol w:w="1417"/>
        <w:gridCol w:w="1388"/>
      </w:tblGrid>
      <w:tr w:rsidR="003A5434" w14:paraId="3A2850B1" w14:textId="77777777" w:rsidTr="003A5434">
        <w:tc>
          <w:tcPr>
            <w:tcW w:w="3652" w:type="dxa"/>
          </w:tcPr>
          <w:p w14:paraId="3F334F3F" w14:textId="4D282F3E" w:rsidR="003A5434" w:rsidRDefault="003A5434" w:rsidP="008F1464">
            <w:r>
              <w:t>Model</w:t>
            </w:r>
          </w:p>
        </w:tc>
        <w:tc>
          <w:tcPr>
            <w:tcW w:w="1559" w:type="dxa"/>
          </w:tcPr>
          <w:p w14:paraId="2E73E7FF" w14:textId="3B8FA65E" w:rsidR="003A5434" w:rsidRDefault="003A5434" w:rsidP="008F1464">
            <w:r>
              <w:t>Train RMSE</w:t>
            </w:r>
          </w:p>
        </w:tc>
        <w:tc>
          <w:tcPr>
            <w:tcW w:w="1560" w:type="dxa"/>
          </w:tcPr>
          <w:p w14:paraId="2F97FFBF" w14:textId="0F023293" w:rsidR="003A5434" w:rsidRDefault="003A5434" w:rsidP="008F1464">
            <w:r>
              <w:t>Test RMSE</w:t>
            </w:r>
          </w:p>
        </w:tc>
        <w:tc>
          <w:tcPr>
            <w:tcW w:w="1417" w:type="dxa"/>
          </w:tcPr>
          <w:p w14:paraId="753B219E" w14:textId="6B43609F" w:rsidR="003A5434" w:rsidRDefault="003A5434" w:rsidP="008F1464">
            <w:r>
              <w:t>Train MAE</w:t>
            </w:r>
          </w:p>
        </w:tc>
        <w:tc>
          <w:tcPr>
            <w:tcW w:w="1388" w:type="dxa"/>
          </w:tcPr>
          <w:p w14:paraId="7885A56D" w14:textId="5BCD07CF" w:rsidR="003A5434" w:rsidRDefault="003A5434" w:rsidP="008F1464">
            <w:r>
              <w:t>Test MAE</w:t>
            </w:r>
          </w:p>
        </w:tc>
      </w:tr>
      <w:tr w:rsidR="003A5434" w14:paraId="65294373" w14:textId="77777777" w:rsidTr="003A5434">
        <w:tc>
          <w:tcPr>
            <w:tcW w:w="3652" w:type="dxa"/>
          </w:tcPr>
          <w:p w14:paraId="37AC6726" w14:textId="3AA14F4A" w:rsidR="003A5434" w:rsidRDefault="003A5434" w:rsidP="008F1464">
            <w:r>
              <w:t>Memory-based (User)</w:t>
            </w:r>
          </w:p>
        </w:tc>
        <w:tc>
          <w:tcPr>
            <w:tcW w:w="1559" w:type="dxa"/>
          </w:tcPr>
          <w:p w14:paraId="6BFDF644" w14:textId="5199F1A1" w:rsidR="003A5434" w:rsidRDefault="003A5434" w:rsidP="008F1464">
            <w:r>
              <w:t>0.170770</w:t>
            </w:r>
          </w:p>
        </w:tc>
        <w:tc>
          <w:tcPr>
            <w:tcW w:w="1560" w:type="dxa"/>
          </w:tcPr>
          <w:p w14:paraId="08DD8A43" w14:textId="08A97B36" w:rsidR="003A5434" w:rsidRDefault="003A5434" w:rsidP="008F1464">
            <w:r>
              <w:t>0.113542</w:t>
            </w:r>
          </w:p>
        </w:tc>
        <w:tc>
          <w:tcPr>
            <w:tcW w:w="1417" w:type="dxa"/>
          </w:tcPr>
          <w:p w14:paraId="360DF40C" w14:textId="73E227CB" w:rsidR="003A5434" w:rsidRDefault="003A5434" w:rsidP="008F1464">
            <w:r>
              <w:t>0.016558</w:t>
            </w:r>
          </w:p>
        </w:tc>
        <w:tc>
          <w:tcPr>
            <w:tcW w:w="1388" w:type="dxa"/>
          </w:tcPr>
          <w:p w14:paraId="505843AE" w14:textId="77368149" w:rsidR="003A5434" w:rsidRDefault="003A5434" w:rsidP="008F1464">
            <w:r>
              <w:t>0.012532</w:t>
            </w:r>
          </w:p>
        </w:tc>
      </w:tr>
      <w:tr w:rsidR="003A5434" w14:paraId="758C8C7B" w14:textId="77777777" w:rsidTr="003A5434">
        <w:tc>
          <w:tcPr>
            <w:tcW w:w="3652" w:type="dxa"/>
          </w:tcPr>
          <w:p w14:paraId="7B0D796D" w14:textId="6A20CAAF" w:rsidR="003A5434" w:rsidRDefault="003A5434" w:rsidP="003A5434">
            <w:r>
              <w:t>Memory-based (Item)</w:t>
            </w:r>
          </w:p>
        </w:tc>
        <w:tc>
          <w:tcPr>
            <w:tcW w:w="1559" w:type="dxa"/>
          </w:tcPr>
          <w:p w14:paraId="4EF844F4" w14:textId="19D78BD3" w:rsidR="003A5434" w:rsidRDefault="003A5434" w:rsidP="003A5434">
            <w:r>
              <w:t>0.171236</w:t>
            </w:r>
          </w:p>
        </w:tc>
        <w:tc>
          <w:tcPr>
            <w:tcW w:w="1560" w:type="dxa"/>
          </w:tcPr>
          <w:p w14:paraId="257A364F" w14:textId="19E2EA73" w:rsidR="003A5434" w:rsidRDefault="003A5434" w:rsidP="003A5434">
            <w:r>
              <w:t>0.113428</w:t>
            </w:r>
          </w:p>
        </w:tc>
        <w:tc>
          <w:tcPr>
            <w:tcW w:w="1417" w:type="dxa"/>
          </w:tcPr>
          <w:p w14:paraId="5C823D3A" w14:textId="2565E875" w:rsidR="003A5434" w:rsidRDefault="003A5434" w:rsidP="003A5434">
            <w:r>
              <w:t>0.014490</w:t>
            </w:r>
          </w:p>
        </w:tc>
        <w:tc>
          <w:tcPr>
            <w:tcW w:w="1388" w:type="dxa"/>
          </w:tcPr>
          <w:p w14:paraId="0B73D3AF" w14:textId="656EFC28" w:rsidR="003A5434" w:rsidRDefault="003A5434" w:rsidP="003A5434">
            <w:r>
              <w:t>0.010416</w:t>
            </w:r>
          </w:p>
        </w:tc>
      </w:tr>
      <w:tr w:rsidR="003A5434" w14:paraId="1D0A1549" w14:textId="77777777" w:rsidTr="003A5434">
        <w:tc>
          <w:tcPr>
            <w:tcW w:w="3652" w:type="dxa"/>
          </w:tcPr>
          <w:p w14:paraId="2BF63575" w14:textId="403EB20C" w:rsidR="003A5434" w:rsidRDefault="003A5434" w:rsidP="003A5434">
            <w:r>
              <w:t>Model-based (SVD)</w:t>
            </w:r>
          </w:p>
        </w:tc>
        <w:tc>
          <w:tcPr>
            <w:tcW w:w="1559" w:type="dxa"/>
          </w:tcPr>
          <w:p w14:paraId="1F6D9D33" w14:textId="2D6C48EC" w:rsidR="003A5434" w:rsidRDefault="003A5434" w:rsidP="003A5434">
            <w:r>
              <w:t>0.165669</w:t>
            </w:r>
          </w:p>
        </w:tc>
        <w:tc>
          <w:tcPr>
            <w:tcW w:w="1560" w:type="dxa"/>
          </w:tcPr>
          <w:p w14:paraId="4B34833F" w14:textId="76FF2A83" w:rsidR="003A5434" w:rsidRDefault="003A5434" w:rsidP="003A5434">
            <w:r>
              <w:t>0.118501</w:t>
            </w:r>
          </w:p>
        </w:tc>
        <w:tc>
          <w:tcPr>
            <w:tcW w:w="1417" w:type="dxa"/>
          </w:tcPr>
          <w:p w14:paraId="389BD9EF" w14:textId="52E0E1BB" w:rsidR="003A5434" w:rsidRDefault="006D48AF" w:rsidP="003A5434">
            <w:r>
              <w:t>0.015494</w:t>
            </w:r>
          </w:p>
        </w:tc>
        <w:tc>
          <w:tcPr>
            <w:tcW w:w="1388" w:type="dxa"/>
          </w:tcPr>
          <w:p w14:paraId="4E047BB1" w14:textId="04517F52" w:rsidR="003A5434" w:rsidRDefault="006D48AF" w:rsidP="003A5434">
            <w:r w:rsidRPr="006D48AF">
              <w:t>0.012140</w:t>
            </w:r>
          </w:p>
        </w:tc>
      </w:tr>
      <w:tr w:rsidR="003A5434" w14:paraId="28782F4D" w14:textId="77777777" w:rsidTr="003A5434">
        <w:tc>
          <w:tcPr>
            <w:tcW w:w="3652" w:type="dxa"/>
          </w:tcPr>
          <w:p w14:paraId="26DF5F26" w14:textId="7B0D5DA5" w:rsidR="003A5434" w:rsidRDefault="003A5434" w:rsidP="003A5434">
            <w:r>
              <w:t>Text-based (without TF-IDF)</w:t>
            </w:r>
          </w:p>
        </w:tc>
        <w:tc>
          <w:tcPr>
            <w:tcW w:w="1559" w:type="dxa"/>
          </w:tcPr>
          <w:p w14:paraId="6251EF2C" w14:textId="12B2FC17" w:rsidR="003A5434" w:rsidRDefault="003A5434" w:rsidP="003A5434">
            <w:r>
              <w:t>0.772209</w:t>
            </w:r>
          </w:p>
        </w:tc>
        <w:tc>
          <w:tcPr>
            <w:tcW w:w="1560" w:type="dxa"/>
          </w:tcPr>
          <w:p w14:paraId="7C5157ED" w14:textId="009D4F34" w:rsidR="003A5434" w:rsidRDefault="003A5434" w:rsidP="003A5434">
            <w:r>
              <w:t>0.843369</w:t>
            </w:r>
          </w:p>
        </w:tc>
        <w:tc>
          <w:tcPr>
            <w:tcW w:w="1417" w:type="dxa"/>
          </w:tcPr>
          <w:p w14:paraId="57A72358" w14:textId="2664B3C5" w:rsidR="003A5434" w:rsidRDefault="006D48AF" w:rsidP="003A5434">
            <w:r w:rsidRPr="006D48AF">
              <w:t>0.433416</w:t>
            </w:r>
          </w:p>
        </w:tc>
        <w:tc>
          <w:tcPr>
            <w:tcW w:w="1388" w:type="dxa"/>
          </w:tcPr>
          <w:p w14:paraId="4203D7BC" w14:textId="370390AB" w:rsidR="003A5434" w:rsidRDefault="006D48AF" w:rsidP="003A5434">
            <w:r w:rsidRPr="006D48AF">
              <w:t>0.526199</w:t>
            </w:r>
          </w:p>
        </w:tc>
      </w:tr>
      <w:tr w:rsidR="003A5434" w14:paraId="33FB91DB" w14:textId="77777777" w:rsidTr="003A5434">
        <w:tc>
          <w:tcPr>
            <w:tcW w:w="3652" w:type="dxa"/>
          </w:tcPr>
          <w:p w14:paraId="25BB54F2" w14:textId="44751F70" w:rsidR="003A5434" w:rsidRDefault="003A5434" w:rsidP="003A5434">
            <w:r>
              <w:t>Text-based (with TFIDF)</w:t>
            </w:r>
          </w:p>
        </w:tc>
        <w:tc>
          <w:tcPr>
            <w:tcW w:w="1559" w:type="dxa"/>
          </w:tcPr>
          <w:p w14:paraId="1EB695B1" w14:textId="1577F251" w:rsidR="003A5434" w:rsidRDefault="003A5434" w:rsidP="003A5434">
            <w:r>
              <w:t>1.146198</w:t>
            </w:r>
          </w:p>
        </w:tc>
        <w:tc>
          <w:tcPr>
            <w:tcW w:w="1560" w:type="dxa"/>
          </w:tcPr>
          <w:p w14:paraId="5D996F9B" w14:textId="5AA3AB73" w:rsidR="003A5434" w:rsidRDefault="003A5434" w:rsidP="003A5434">
            <w:r>
              <w:t>1.158503</w:t>
            </w:r>
          </w:p>
        </w:tc>
        <w:tc>
          <w:tcPr>
            <w:tcW w:w="1417" w:type="dxa"/>
          </w:tcPr>
          <w:p w14:paraId="625B7203" w14:textId="506C4507" w:rsidR="003A5434" w:rsidRDefault="006D48AF" w:rsidP="003A5434">
            <w:r w:rsidRPr="006D48AF">
              <w:t>0.790275</w:t>
            </w:r>
          </w:p>
        </w:tc>
        <w:tc>
          <w:tcPr>
            <w:tcW w:w="1388" w:type="dxa"/>
          </w:tcPr>
          <w:p w14:paraId="6931BBB9" w14:textId="7359B0FD" w:rsidR="003A5434" w:rsidRDefault="006D48AF" w:rsidP="003A5434">
            <w:r w:rsidRPr="006D48AF">
              <w:t>1.158503</w:t>
            </w:r>
          </w:p>
        </w:tc>
      </w:tr>
    </w:tbl>
    <w:p w14:paraId="00FB5E5D" w14:textId="67BCADEA" w:rsidR="008F1464" w:rsidRDefault="00F70784" w:rsidP="00F70784">
      <w:pPr>
        <w:pStyle w:val="Caption"/>
        <w:jc w:val="center"/>
      </w:pPr>
      <w:r>
        <w:t xml:space="preserve">Table </w:t>
      </w:r>
      <w:r w:rsidR="00B8377D">
        <w:fldChar w:fldCharType="begin"/>
      </w:r>
      <w:r w:rsidR="00B8377D">
        <w:instrText xml:space="preserve"> SEQ Table \* ARABIC </w:instrText>
      </w:r>
      <w:r w:rsidR="00B8377D">
        <w:fldChar w:fldCharType="separate"/>
      </w:r>
      <w:r>
        <w:rPr>
          <w:noProof/>
        </w:rPr>
        <w:t>1</w:t>
      </w:r>
      <w:r w:rsidR="00B8377D">
        <w:rPr>
          <w:noProof/>
        </w:rPr>
        <w:fldChar w:fldCharType="end"/>
      </w:r>
      <w:r>
        <w:t>. Training and Testing RMSE and MAE of models</w:t>
      </w:r>
    </w:p>
    <w:p w14:paraId="4C68DD8C" w14:textId="6E082125" w:rsidR="008934BB" w:rsidRDefault="008934BB" w:rsidP="008934BB"/>
    <w:p w14:paraId="48EC67C0" w14:textId="113FDDF2" w:rsidR="008934BB" w:rsidRDefault="008934BB" w:rsidP="008934BB">
      <w:pPr>
        <w:jc w:val="center"/>
      </w:pPr>
      <w:r>
        <w:rPr>
          <w:noProof/>
        </w:rPr>
        <w:drawing>
          <wp:inline distT="0" distB="0" distL="0" distR="0" wp14:anchorId="41AE45CF" wp14:editId="61C30266">
            <wp:extent cx="4079240" cy="189462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44727" cy="1925039"/>
                    </a:xfrm>
                    <a:prstGeom prst="rect">
                      <a:avLst/>
                    </a:prstGeom>
                  </pic:spPr>
                </pic:pic>
              </a:graphicData>
            </a:graphic>
          </wp:inline>
        </w:drawing>
      </w:r>
    </w:p>
    <w:p w14:paraId="054A597D" w14:textId="2821EA88" w:rsidR="008934BB" w:rsidRPr="00246035" w:rsidRDefault="008934BB" w:rsidP="008934BB">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Classification Report </w:t>
      </w:r>
      <w:r>
        <w:t>for</w:t>
      </w:r>
      <w:r>
        <w:t xml:space="preserve"> Model</w:t>
      </w:r>
      <w:r>
        <w:t xml:space="preserve"> without TF-IDF</w:t>
      </w:r>
    </w:p>
    <w:p w14:paraId="5A324D0D" w14:textId="77777777" w:rsidR="008934BB" w:rsidRPr="008934BB" w:rsidRDefault="008934BB" w:rsidP="008934BB">
      <w:pPr>
        <w:jc w:val="center"/>
      </w:pPr>
    </w:p>
    <w:p w14:paraId="645D4ECB" w14:textId="794A82FA" w:rsidR="00246035" w:rsidRDefault="00246035" w:rsidP="008934BB">
      <w:pPr>
        <w:jc w:val="center"/>
      </w:pPr>
      <w:r>
        <w:rPr>
          <w:noProof/>
        </w:rPr>
        <w:drawing>
          <wp:inline distT="0" distB="0" distL="0" distR="0" wp14:anchorId="3D555D28" wp14:editId="0EE3A259">
            <wp:extent cx="4000500" cy="184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500" cy="1847850"/>
                    </a:xfrm>
                    <a:prstGeom prst="rect">
                      <a:avLst/>
                    </a:prstGeom>
                  </pic:spPr>
                </pic:pic>
              </a:graphicData>
            </a:graphic>
          </wp:inline>
        </w:drawing>
      </w:r>
    </w:p>
    <w:p w14:paraId="3A8FB7EB" w14:textId="40D3E646" w:rsidR="008934BB" w:rsidRDefault="008934BB" w:rsidP="008934BB">
      <w:pPr>
        <w:pStyle w:val="Caption"/>
        <w:jc w:val="center"/>
      </w:pPr>
      <w:r>
        <w:t xml:space="preserve">Figure </w:t>
      </w:r>
      <w:fldSimple w:instr=" SEQ Figure \* ARABIC ">
        <w:r>
          <w:rPr>
            <w:noProof/>
          </w:rPr>
          <w:t>9</w:t>
        </w:r>
      </w:fldSimple>
      <w:r>
        <w:t>.</w:t>
      </w:r>
      <w:r w:rsidRPr="008934BB">
        <w:t xml:space="preserve"> </w:t>
      </w:r>
      <w:r>
        <w:t xml:space="preserve">Classification Report for Model </w:t>
      </w:r>
      <w:r>
        <w:t>using</w:t>
      </w:r>
      <w:r>
        <w:t xml:space="preserve"> TF-IDF</w:t>
      </w:r>
    </w:p>
    <w:p w14:paraId="1C35D6A9" w14:textId="77777777" w:rsidR="008934BB" w:rsidRPr="008934BB" w:rsidRDefault="008934BB" w:rsidP="008934BB"/>
    <w:p w14:paraId="66A403C0" w14:textId="28803355" w:rsidR="00AB2B1D" w:rsidRDefault="00AB2B1D" w:rsidP="00AB2B1D">
      <w:pPr>
        <w:pStyle w:val="Heading3"/>
      </w:pPr>
      <w:bookmarkStart w:id="27" w:name="_Toc68658638"/>
      <w:bookmarkStart w:id="28" w:name="_Toc68659005"/>
      <w:r>
        <w:lastRenderedPageBreak/>
        <w:t>Result Discussion</w:t>
      </w:r>
      <w:bookmarkEnd w:id="27"/>
      <w:bookmarkEnd w:id="28"/>
    </w:p>
    <w:p w14:paraId="3A1006C7" w14:textId="078A7B2C" w:rsidR="00F70784" w:rsidRDefault="00F70784" w:rsidP="00F70784">
      <w:r>
        <w:t xml:space="preserve">There were 30% of data randomly stratified selected by ‘stars’ from the dataset to become the test dataset. Using all the models built from the training dataset, the test errors were computed and shown in the tables above. </w:t>
      </w:r>
    </w:p>
    <w:p w14:paraId="134E6AF6" w14:textId="68E757AE" w:rsidR="008934BB" w:rsidRDefault="00F70784" w:rsidP="00F70784">
      <w:proofErr w:type="gramStart"/>
      <w:r>
        <w:t>By comparing all the results, it</w:t>
      </w:r>
      <w:proofErr w:type="gramEnd"/>
      <w:r>
        <w:t xml:space="preserve"> was obvious that the model with the best performance is item-based Memory-based CF, which has the lowest </w:t>
      </w:r>
      <w:r w:rsidR="00977A4B">
        <w:t xml:space="preserve">test </w:t>
      </w:r>
      <w:r>
        <w:t xml:space="preserve">error </w:t>
      </w:r>
      <w:r w:rsidR="00977A4B">
        <w:t xml:space="preserve">of </w:t>
      </w:r>
      <w:r>
        <w:t>0.</w:t>
      </w:r>
      <w:r w:rsidR="00977A4B">
        <w:t>11</w:t>
      </w:r>
      <w:r>
        <w:t>3</w:t>
      </w:r>
      <w:r w:rsidR="00977A4B">
        <w:t>428,</w:t>
      </w:r>
      <w:r>
        <w:t xml:space="preserve"> while the RMSE for item-based Memory-based CF was extremely close to user-based model which was 0.</w:t>
      </w:r>
      <w:r w:rsidR="00977A4B">
        <w:t>1</w:t>
      </w:r>
      <w:r>
        <w:t>1</w:t>
      </w:r>
      <w:r w:rsidR="00977A4B">
        <w:t>35</w:t>
      </w:r>
      <w:r>
        <w:t>4</w:t>
      </w:r>
      <w:r w:rsidR="00977A4B">
        <w:t>2</w:t>
      </w:r>
      <w:r>
        <w:t>. However, for model-based CF using matrix factorization, the RMSE result of this model was not better than Memory-based CF which was 0.</w:t>
      </w:r>
      <w:r w:rsidR="00977A4B">
        <w:t>11</w:t>
      </w:r>
      <w:r>
        <w:t>8</w:t>
      </w:r>
      <w:r w:rsidR="00977A4B">
        <w:t>501</w:t>
      </w:r>
      <w:r>
        <w:t>.</w:t>
      </w:r>
    </w:p>
    <w:p w14:paraId="0E1B9C82" w14:textId="0A31480D" w:rsidR="00793D0C" w:rsidRDefault="00793D0C" w:rsidP="00F70784">
      <w:r>
        <w:t>Since the dataset was very large and had a high level of sparsity, theoretically, matrix factorization model should have a better performance because model-based CF can deal with the sparsity and scalability problem better, and Memory-based CF had the limitations on both sparsity and scalability.</w:t>
      </w:r>
    </w:p>
    <w:p w14:paraId="4D8C9892" w14:textId="77777777" w:rsidR="00793D0C" w:rsidRDefault="00FF5BFD" w:rsidP="00F70784">
      <w:r w:rsidRPr="00FF5BFD">
        <w:t xml:space="preserve">The result from text-based model is not as good as other models because of the sparsity of the review data. </w:t>
      </w:r>
      <w:r w:rsidR="00E57044">
        <w:t xml:space="preserve">As we can see from Figure 8 and 9, the precision and recall values from model that not using TF-IDF were overall better than the TF-IDF Model. </w:t>
      </w:r>
    </w:p>
    <w:p w14:paraId="176CB48A" w14:textId="17FD2A42" w:rsidR="00F70784" w:rsidRDefault="00E57044" w:rsidP="00F70784">
      <w:r>
        <w:t xml:space="preserve">For text-based model not using TF-IDF, the precision and recall value </w:t>
      </w:r>
      <w:r w:rsidR="00793D0C">
        <w:t xml:space="preserve">were similar, but not high enough.  </w:t>
      </w:r>
      <w:r w:rsidR="00793D0C">
        <w:t xml:space="preserve">For text-based model </w:t>
      </w:r>
      <w:r w:rsidR="00793D0C">
        <w:t>which</w:t>
      </w:r>
      <w:r w:rsidR="00793D0C">
        <w:t xml:space="preserve"> using TF-IDF, the precision and recall value were</w:t>
      </w:r>
      <w:r w:rsidR="00793D0C">
        <w:t xml:space="preserve"> inversely related to each other. But the common thing is that, both </w:t>
      </w:r>
      <w:proofErr w:type="gramStart"/>
      <w:r w:rsidR="00793D0C">
        <w:t>method</w:t>
      </w:r>
      <w:proofErr w:type="gramEnd"/>
      <w:r w:rsidR="00793D0C">
        <w:t xml:space="preserve"> had relatively high precision on ‘1 star’ and ‘5 stars’ compare to 2-4 stars</w:t>
      </w:r>
      <w:r w:rsidR="00AB2B1D">
        <w:t xml:space="preserve">, indicating that text based model deal with the text words better on classifying words to either good or bad, but can not do classification to the median level. </w:t>
      </w:r>
    </w:p>
    <w:p w14:paraId="3F8F8C2F" w14:textId="77777777" w:rsidR="008F1464" w:rsidRPr="00AB2B1D" w:rsidRDefault="008F1464" w:rsidP="008F1464">
      <w:pPr>
        <w:rPr>
          <w:lang w:val="en-US"/>
        </w:rPr>
      </w:pPr>
    </w:p>
    <w:p w14:paraId="6D70C7CC" w14:textId="0597076D" w:rsidR="00DC17D3" w:rsidRDefault="00452731" w:rsidP="00FB5AFB">
      <w:pPr>
        <w:pStyle w:val="Heading1"/>
        <w:rPr>
          <w:noProof/>
          <w:lang w:eastAsia="en-CA"/>
        </w:rPr>
      </w:pPr>
      <w:bookmarkStart w:id="29" w:name="_Toc68658639"/>
      <w:bookmarkStart w:id="30" w:name="_Toc68659006"/>
      <w:r>
        <w:rPr>
          <w:noProof/>
          <w:lang w:eastAsia="en-CA"/>
        </w:rPr>
        <w:t>Conclusion</w:t>
      </w:r>
      <w:r w:rsidR="00AB2B1D">
        <w:rPr>
          <w:noProof/>
          <w:lang w:eastAsia="en-CA"/>
        </w:rPr>
        <w:t xml:space="preserve"> </w:t>
      </w:r>
      <w:r w:rsidR="007653FB">
        <w:rPr>
          <w:noProof/>
          <w:lang w:eastAsia="en-CA"/>
        </w:rPr>
        <w:t xml:space="preserve">and </w:t>
      </w:r>
      <w:r w:rsidR="007653FB" w:rsidRPr="007653FB">
        <w:rPr>
          <w:noProof/>
          <w:lang w:eastAsia="en-CA"/>
        </w:rPr>
        <w:t>Future Works</w:t>
      </w:r>
      <w:bookmarkEnd w:id="29"/>
      <w:bookmarkEnd w:id="30"/>
    </w:p>
    <w:p w14:paraId="111B77E1" w14:textId="74832A48" w:rsidR="007653FB" w:rsidRDefault="007653FB" w:rsidP="007653FB">
      <w:r w:rsidRPr="007653FB">
        <w:t xml:space="preserve">According to the analysis of the models, the best model we recommend for predicting the rating and making recommendation is the </w:t>
      </w:r>
      <w:r>
        <w:t xml:space="preserve">Memory-based </w:t>
      </w:r>
      <w:r w:rsidRPr="007653FB">
        <w:t xml:space="preserve">collaborative filtering </w:t>
      </w:r>
      <w:r>
        <w:t>by constructing user-user matrix</w:t>
      </w:r>
      <w:r w:rsidRPr="007653FB">
        <w:t xml:space="preserve">. This model provides significantly lower training and testing RMSE, and it appears to be the most promising algorithm for all datasets when optimizing for performance and accuracy. </w:t>
      </w:r>
    </w:p>
    <w:p w14:paraId="5F0801B6" w14:textId="3C99923D" w:rsidR="007653FB" w:rsidRPr="00C1345D" w:rsidRDefault="007653FB" w:rsidP="007653FB">
      <w:pPr>
        <w:rPr>
          <w:lang w:val="en-US"/>
        </w:rPr>
      </w:pPr>
      <w:r>
        <w:t>However,</w:t>
      </w:r>
      <w:r>
        <w:t xml:space="preserve"> </w:t>
      </w:r>
      <w:r>
        <w:t>t</w:t>
      </w:r>
      <w:r>
        <w:t xml:space="preserve">here maybe some error in model-based CF should be looked at, </w:t>
      </w:r>
      <w:proofErr w:type="gramStart"/>
      <w:r>
        <w:t>and also</w:t>
      </w:r>
      <w:proofErr w:type="gramEnd"/>
      <w:r>
        <w:t xml:space="preserve"> more model should be tried to see how other models performed. So far, some widely used CF methods for recommendation were implemented</w:t>
      </w:r>
      <w:r>
        <w:t>, i</w:t>
      </w:r>
      <w:r>
        <w:t xml:space="preserve">n the future, hybrid CF will be tried </w:t>
      </w:r>
      <w:r w:rsidRPr="00C1345D">
        <w:t>which could take advantage of all the models we built. As for the data, if we could get the real time location information of the user then employing location information in making prediction would make the recommendation system much more intelligent.</w:t>
      </w:r>
    </w:p>
    <w:p w14:paraId="435EEF90" w14:textId="68885499" w:rsidR="00452731" w:rsidRDefault="00452731" w:rsidP="00452731">
      <w:pPr>
        <w:rPr>
          <w:lang w:val="en-US" w:eastAsia="en-CA"/>
        </w:rPr>
      </w:pPr>
    </w:p>
    <w:p w14:paraId="51225071" w14:textId="2C74D73E" w:rsidR="007653FB" w:rsidRDefault="007653FB">
      <w:pPr>
        <w:spacing w:after="0" w:line="240" w:lineRule="auto"/>
        <w:rPr>
          <w:lang w:val="en-US" w:eastAsia="en-CA"/>
        </w:rPr>
      </w:pPr>
      <w:r>
        <w:rPr>
          <w:lang w:val="en-US" w:eastAsia="en-CA"/>
        </w:rPr>
        <w:br w:type="page"/>
      </w:r>
    </w:p>
    <w:p w14:paraId="2944B398" w14:textId="13CF8CB8" w:rsidR="007653FB" w:rsidRDefault="007653FB" w:rsidP="007653FB">
      <w:pPr>
        <w:pStyle w:val="Heading1"/>
        <w:rPr>
          <w:lang w:val="en-US" w:eastAsia="en-CA"/>
        </w:rPr>
      </w:pPr>
      <w:bookmarkStart w:id="31" w:name="_Toc68658640"/>
      <w:bookmarkStart w:id="32" w:name="_Toc68659007"/>
      <w:r>
        <w:rPr>
          <w:lang w:val="en-US" w:eastAsia="en-CA"/>
        </w:rPr>
        <w:lastRenderedPageBreak/>
        <w:t>References</w:t>
      </w:r>
      <w:bookmarkEnd w:id="31"/>
      <w:bookmarkEnd w:id="32"/>
    </w:p>
    <w:p w14:paraId="30F0A422" w14:textId="5C6FAE51" w:rsidR="007653FB" w:rsidRPr="007653FB" w:rsidRDefault="007653FB" w:rsidP="007653FB">
      <w:pPr>
        <w:pStyle w:val="NormalWeb"/>
        <w:ind w:left="567" w:hanging="567"/>
        <w:rPr>
          <w:rFonts w:asciiTheme="minorHAnsi" w:eastAsia="Times New Roman" w:hAnsiTheme="minorHAnsi" w:cstheme="minorHAnsi"/>
          <w:szCs w:val="22"/>
          <w:lang w:eastAsia="zh-CN"/>
        </w:rPr>
      </w:pPr>
      <w:r w:rsidRPr="007653FB">
        <w:rPr>
          <w:rFonts w:asciiTheme="minorHAnsi" w:hAnsiTheme="minorHAnsi" w:cstheme="minorHAnsi"/>
          <w:szCs w:val="22"/>
        </w:rPr>
        <w:t>[</w:t>
      </w:r>
      <w:r w:rsidRPr="007653FB">
        <w:rPr>
          <w:rFonts w:asciiTheme="minorHAnsi" w:hAnsiTheme="minorHAnsi" w:cstheme="minorHAnsi"/>
          <w:szCs w:val="22"/>
        </w:rPr>
        <w:t>1</w:t>
      </w:r>
      <w:r w:rsidRPr="007653FB">
        <w:rPr>
          <w:rFonts w:asciiTheme="minorHAnsi" w:hAnsiTheme="minorHAnsi" w:cstheme="minorHAnsi"/>
          <w:szCs w:val="22"/>
        </w:rPr>
        <w:t xml:space="preserve">]. </w:t>
      </w:r>
      <w:proofErr w:type="spellStart"/>
      <w:r w:rsidRPr="007653FB">
        <w:rPr>
          <w:rFonts w:asciiTheme="minorHAnsi" w:eastAsia="Times New Roman" w:hAnsiTheme="minorHAnsi" w:cstheme="minorHAnsi"/>
          <w:szCs w:val="22"/>
          <w:lang w:eastAsia="zh-CN"/>
        </w:rPr>
        <w:t>Bokde</w:t>
      </w:r>
      <w:proofErr w:type="spellEnd"/>
      <w:r w:rsidRPr="007653FB">
        <w:rPr>
          <w:rFonts w:asciiTheme="minorHAnsi" w:eastAsia="Times New Roman" w:hAnsiTheme="minorHAnsi" w:cstheme="minorHAnsi"/>
          <w:szCs w:val="22"/>
          <w:lang w:eastAsia="zh-CN"/>
        </w:rPr>
        <w:t xml:space="preserve">, D., </w:t>
      </w:r>
      <w:proofErr w:type="spellStart"/>
      <w:r w:rsidRPr="007653FB">
        <w:rPr>
          <w:rFonts w:asciiTheme="minorHAnsi" w:eastAsia="Times New Roman" w:hAnsiTheme="minorHAnsi" w:cstheme="minorHAnsi"/>
          <w:szCs w:val="22"/>
          <w:lang w:eastAsia="zh-CN"/>
        </w:rPr>
        <w:t>Girase</w:t>
      </w:r>
      <w:proofErr w:type="spellEnd"/>
      <w:r w:rsidRPr="007653FB">
        <w:rPr>
          <w:rFonts w:asciiTheme="minorHAnsi" w:eastAsia="Times New Roman" w:hAnsiTheme="minorHAnsi" w:cstheme="minorHAnsi"/>
          <w:szCs w:val="22"/>
          <w:lang w:eastAsia="zh-CN"/>
        </w:rPr>
        <w:t xml:space="preserve">, S., &amp; Mukhopadhyay, D. (2015). Matrix factorization model in collaborative FILTERING Algorithms: A survey. </w:t>
      </w:r>
      <w:r w:rsidRPr="007653FB">
        <w:rPr>
          <w:rFonts w:asciiTheme="minorHAnsi" w:eastAsia="Times New Roman" w:hAnsiTheme="minorHAnsi" w:cstheme="minorHAnsi"/>
          <w:i/>
          <w:iCs/>
          <w:szCs w:val="22"/>
          <w:lang w:eastAsia="zh-CN"/>
        </w:rPr>
        <w:t>Procedia Computer Science,</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i/>
          <w:iCs/>
          <w:szCs w:val="22"/>
          <w:lang w:eastAsia="zh-CN"/>
        </w:rPr>
        <w:t>49</w:t>
      </w:r>
      <w:r w:rsidRPr="007653FB">
        <w:rPr>
          <w:rFonts w:asciiTheme="minorHAnsi" w:eastAsia="Times New Roman" w:hAnsiTheme="minorHAnsi" w:cstheme="minorHAnsi"/>
          <w:szCs w:val="22"/>
          <w:lang w:eastAsia="zh-CN"/>
        </w:rPr>
        <w:t xml:space="preserve">, 136-146. </w:t>
      </w:r>
      <w:proofErr w:type="gramStart"/>
      <w:r w:rsidRPr="007653FB">
        <w:rPr>
          <w:rFonts w:asciiTheme="minorHAnsi" w:eastAsia="Times New Roman" w:hAnsiTheme="minorHAnsi" w:cstheme="minorHAnsi"/>
          <w:szCs w:val="22"/>
          <w:lang w:eastAsia="zh-CN"/>
        </w:rPr>
        <w:t>doi:10.1016/j.procs</w:t>
      </w:r>
      <w:proofErr w:type="gramEnd"/>
      <w:r w:rsidRPr="007653FB">
        <w:rPr>
          <w:rFonts w:asciiTheme="minorHAnsi" w:eastAsia="Times New Roman" w:hAnsiTheme="minorHAnsi" w:cstheme="minorHAnsi"/>
          <w:szCs w:val="22"/>
          <w:lang w:eastAsia="zh-CN"/>
        </w:rPr>
        <w:t>.2015.04.237</w:t>
      </w:r>
    </w:p>
    <w:p w14:paraId="3BB19462" w14:textId="6EAD3587" w:rsidR="007653FB" w:rsidRPr="007653FB" w:rsidRDefault="007653FB" w:rsidP="007653FB">
      <w:pPr>
        <w:pStyle w:val="NormalWeb"/>
        <w:ind w:left="567" w:hanging="567"/>
        <w:rPr>
          <w:rFonts w:asciiTheme="minorHAnsi" w:eastAsia="Times New Roman" w:hAnsiTheme="minorHAnsi" w:cstheme="minorHAnsi"/>
          <w:szCs w:val="22"/>
          <w:lang w:eastAsia="zh-CN"/>
        </w:rPr>
      </w:pPr>
      <w:r w:rsidRPr="007653FB">
        <w:rPr>
          <w:rFonts w:asciiTheme="minorHAnsi" w:eastAsia="Times New Roman" w:hAnsiTheme="minorHAnsi" w:cstheme="minorHAnsi"/>
          <w:szCs w:val="22"/>
          <w:lang w:eastAsia="zh-CN"/>
        </w:rPr>
        <w:t xml:space="preserve">[2] </w:t>
      </w:r>
      <w:proofErr w:type="spellStart"/>
      <w:r w:rsidRPr="007653FB">
        <w:rPr>
          <w:rFonts w:asciiTheme="minorHAnsi" w:eastAsia="Times New Roman" w:hAnsiTheme="minorHAnsi" w:cstheme="minorHAnsi"/>
          <w:szCs w:val="22"/>
          <w:lang w:eastAsia="zh-CN"/>
        </w:rPr>
        <w:t>Herlocker</w:t>
      </w:r>
      <w:proofErr w:type="spellEnd"/>
      <w:r w:rsidRPr="007653FB">
        <w:rPr>
          <w:rFonts w:asciiTheme="minorHAnsi" w:eastAsia="Times New Roman" w:hAnsiTheme="minorHAnsi" w:cstheme="minorHAnsi"/>
          <w:szCs w:val="22"/>
          <w:lang w:eastAsia="zh-CN"/>
        </w:rPr>
        <w:t xml:space="preserve">, Jonathan L., </w:t>
      </w:r>
      <w:proofErr w:type="gramStart"/>
      <w:r w:rsidRPr="007653FB">
        <w:rPr>
          <w:rFonts w:asciiTheme="minorHAnsi" w:eastAsia="Times New Roman" w:hAnsiTheme="minorHAnsi" w:cstheme="minorHAnsi"/>
          <w:szCs w:val="22"/>
          <w:lang w:eastAsia="zh-CN"/>
        </w:rPr>
        <w:t>et al. ”An</w:t>
      </w:r>
      <w:proofErr w:type="gramEnd"/>
      <w:r w:rsidRPr="007653FB">
        <w:rPr>
          <w:rFonts w:asciiTheme="minorHAnsi" w:eastAsia="Times New Roman" w:hAnsiTheme="minorHAnsi" w:cstheme="minorHAnsi"/>
          <w:szCs w:val="22"/>
          <w:lang w:eastAsia="zh-CN"/>
        </w:rPr>
        <w:t xml:space="preserve"> algorithmic framework for performing</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collaborative filtering.” Proceedings of the 22nd annual international ACM</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SIGIR conference on Research and development in information retrieval.</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ACM, 1999.</w:t>
      </w:r>
    </w:p>
    <w:p w14:paraId="6D095209" w14:textId="623A8710" w:rsidR="007653FB" w:rsidRPr="007653FB" w:rsidRDefault="007653FB" w:rsidP="007653FB">
      <w:pPr>
        <w:pStyle w:val="NormalWeb"/>
        <w:ind w:left="567" w:hanging="567"/>
        <w:rPr>
          <w:rFonts w:asciiTheme="minorHAnsi" w:eastAsia="Times New Roman" w:hAnsiTheme="minorHAnsi" w:cstheme="minorHAnsi"/>
          <w:szCs w:val="22"/>
          <w:lang w:eastAsia="zh-CN"/>
        </w:rPr>
      </w:pPr>
      <w:r w:rsidRPr="007653FB">
        <w:rPr>
          <w:rFonts w:asciiTheme="minorHAnsi" w:eastAsia="Times New Roman" w:hAnsiTheme="minorHAnsi" w:cstheme="minorHAnsi"/>
          <w:szCs w:val="22"/>
          <w:lang w:eastAsia="zh-CN"/>
        </w:rPr>
        <w:t>[3] Linden, Gregory D., Jennifer A. Jacobi, and Eric A. Benson. “Collaborative</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recommendations using item-to-item similarity mappings.” U.S. Patent</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No. 6,266,649. 24 Jul. 2001.</w:t>
      </w:r>
    </w:p>
    <w:p w14:paraId="77309B71" w14:textId="62AC48E9" w:rsidR="007653FB" w:rsidRPr="007653FB" w:rsidRDefault="007653FB" w:rsidP="007653FB">
      <w:pPr>
        <w:pStyle w:val="NormalWeb"/>
        <w:ind w:left="567" w:hanging="567"/>
        <w:rPr>
          <w:rFonts w:asciiTheme="minorHAnsi" w:eastAsia="Times New Roman" w:hAnsiTheme="minorHAnsi" w:cstheme="minorHAnsi"/>
          <w:szCs w:val="22"/>
          <w:lang w:eastAsia="zh-CN"/>
        </w:rPr>
      </w:pPr>
      <w:r w:rsidRPr="007653FB">
        <w:rPr>
          <w:rFonts w:asciiTheme="minorHAnsi" w:eastAsia="Times New Roman" w:hAnsiTheme="minorHAnsi" w:cstheme="minorHAnsi"/>
          <w:szCs w:val="22"/>
          <w:lang w:eastAsia="zh-CN"/>
        </w:rPr>
        <w:t xml:space="preserve">[4] McLaughlin, Matthew R., and Jonathan L. </w:t>
      </w:r>
      <w:proofErr w:type="spellStart"/>
      <w:r w:rsidRPr="007653FB">
        <w:rPr>
          <w:rFonts w:asciiTheme="minorHAnsi" w:eastAsia="Times New Roman" w:hAnsiTheme="minorHAnsi" w:cstheme="minorHAnsi"/>
          <w:szCs w:val="22"/>
          <w:lang w:eastAsia="zh-CN"/>
        </w:rPr>
        <w:t>Herlocker</w:t>
      </w:r>
      <w:proofErr w:type="spellEnd"/>
      <w:r w:rsidRPr="007653FB">
        <w:rPr>
          <w:rFonts w:asciiTheme="minorHAnsi" w:eastAsia="Times New Roman" w:hAnsiTheme="minorHAnsi" w:cstheme="minorHAnsi"/>
          <w:szCs w:val="22"/>
          <w:lang w:eastAsia="zh-CN"/>
        </w:rPr>
        <w:t>. “A collaborative</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filtering algorithm and evaluation metric that accurately model the user</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experience.” Proceedings of the 27th annual international ACM SIGIR</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conference on Research and development in information retrieval. ACM,</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2004.</w:t>
      </w:r>
    </w:p>
    <w:p w14:paraId="437F2FD1" w14:textId="21D7AEC8" w:rsidR="007653FB" w:rsidRPr="007653FB" w:rsidRDefault="007653FB" w:rsidP="007653FB">
      <w:pPr>
        <w:pStyle w:val="NormalWeb"/>
        <w:ind w:left="567" w:hanging="567"/>
        <w:rPr>
          <w:rFonts w:asciiTheme="minorHAnsi" w:eastAsia="Times New Roman" w:hAnsiTheme="minorHAnsi" w:cstheme="minorHAnsi"/>
          <w:szCs w:val="22"/>
          <w:lang w:eastAsia="zh-CN"/>
        </w:rPr>
      </w:pPr>
      <w:r w:rsidRPr="007653FB">
        <w:rPr>
          <w:rFonts w:asciiTheme="minorHAnsi" w:eastAsia="Times New Roman" w:hAnsiTheme="minorHAnsi" w:cstheme="minorHAnsi"/>
          <w:szCs w:val="22"/>
          <w:lang w:eastAsia="zh-CN"/>
        </w:rPr>
        <w:t xml:space="preserve">[5] Lee, </w:t>
      </w:r>
      <w:proofErr w:type="spellStart"/>
      <w:r w:rsidRPr="007653FB">
        <w:rPr>
          <w:rFonts w:asciiTheme="minorHAnsi" w:eastAsia="Times New Roman" w:hAnsiTheme="minorHAnsi" w:cstheme="minorHAnsi"/>
          <w:szCs w:val="22"/>
          <w:lang w:eastAsia="zh-CN"/>
        </w:rPr>
        <w:t>Sanghack</w:t>
      </w:r>
      <w:proofErr w:type="spellEnd"/>
      <w:r w:rsidRPr="007653FB">
        <w:rPr>
          <w:rFonts w:asciiTheme="minorHAnsi" w:eastAsia="Times New Roman" w:hAnsiTheme="minorHAnsi" w:cstheme="minorHAnsi"/>
          <w:szCs w:val="22"/>
          <w:lang w:eastAsia="zh-CN"/>
        </w:rPr>
        <w:t xml:space="preserve">, </w:t>
      </w:r>
      <w:proofErr w:type="spellStart"/>
      <w:r w:rsidRPr="007653FB">
        <w:rPr>
          <w:rFonts w:asciiTheme="minorHAnsi" w:eastAsia="Times New Roman" w:hAnsiTheme="minorHAnsi" w:cstheme="minorHAnsi"/>
          <w:szCs w:val="22"/>
          <w:lang w:eastAsia="zh-CN"/>
        </w:rPr>
        <w:t>Jihoon</w:t>
      </w:r>
      <w:proofErr w:type="spellEnd"/>
      <w:r w:rsidRPr="007653FB">
        <w:rPr>
          <w:rFonts w:asciiTheme="minorHAnsi" w:eastAsia="Times New Roman" w:hAnsiTheme="minorHAnsi" w:cstheme="minorHAnsi"/>
          <w:szCs w:val="22"/>
          <w:lang w:eastAsia="zh-CN"/>
        </w:rPr>
        <w:t xml:space="preserve"> Yang, and Sung-Yong Park. “Discovery of hidden</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similarity on collaborative filtering to overcome sparsity problem.” Inter</w:t>
      </w:r>
      <w:r w:rsidRPr="007653FB">
        <w:rPr>
          <w:rFonts w:asciiTheme="minorHAnsi" w:eastAsia="Times New Roman" w:hAnsiTheme="minorHAnsi" w:cstheme="minorHAnsi"/>
          <w:szCs w:val="22"/>
          <w:lang w:eastAsia="zh-CN"/>
        </w:rPr>
        <w:t>national Conference on Discovery Science. Springer Berlin Heidelberg,</w:t>
      </w:r>
      <w:r w:rsidRPr="007653FB">
        <w:rPr>
          <w:rFonts w:asciiTheme="minorHAnsi" w:eastAsia="Times New Roman" w:hAnsiTheme="minorHAnsi" w:cstheme="minorHAnsi"/>
          <w:szCs w:val="22"/>
          <w:lang w:eastAsia="zh-CN"/>
        </w:rPr>
        <w:t xml:space="preserve"> </w:t>
      </w:r>
      <w:r w:rsidRPr="007653FB">
        <w:rPr>
          <w:rFonts w:asciiTheme="minorHAnsi" w:eastAsia="Times New Roman" w:hAnsiTheme="minorHAnsi" w:cstheme="minorHAnsi"/>
          <w:szCs w:val="22"/>
          <w:lang w:eastAsia="zh-CN"/>
        </w:rPr>
        <w:t>2004</w:t>
      </w:r>
    </w:p>
    <w:p w14:paraId="1C562C5D" w14:textId="4B76413B" w:rsidR="007653FB" w:rsidRPr="007653FB" w:rsidRDefault="007653FB" w:rsidP="007653FB">
      <w:pPr>
        <w:pStyle w:val="BodyText"/>
        <w:rPr>
          <w:lang w:val="en-US" w:eastAsia="en-CA"/>
        </w:rPr>
      </w:pPr>
      <w:r w:rsidRPr="007653FB">
        <w:rPr>
          <w:lang w:val="en-US" w:eastAsia="en-CA"/>
        </w:rPr>
        <w:t>[</w:t>
      </w:r>
      <w:r>
        <w:rPr>
          <w:lang w:val="en-US" w:eastAsia="en-CA"/>
        </w:rPr>
        <w:t>6</w:t>
      </w:r>
      <w:r w:rsidRPr="007653FB">
        <w:rPr>
          <w:lang w:val="en-US" w:eastAsia="en-CA"/>
        </w:rPr>
        <w:t xml:space="preserve">]. </w:t>
      </w:r>
      <w:proofErr w:type="spellStart"/>
      <w:r w:rsidRPr="007653FB">
        <w:rPr>
          <w:lang w:val="en-US" w:eastAsia="en-CA"/>
        </w:rPr>
        <w:t>Koren</w:t>
      </w:r>
      <w:proofErr w:type="spellEnd"/>
      <w:r w:rsidRPr="007653FB">
        <w:rPr>
          <w:lang w:val="en-US" w:eastAsia="en-CA"/>
        </w:rPr>
        <w:t>, Y., &amp; Bell, R. (2010). Advances in collaborative filtering. Recommender Systems Handbook, 145-186. doi:10.1007/978-0-387-85820-3_5</w:t>
      </w:r>
    </w:p>
    <w:sectPr w:rsidR="007653FB" w:rsidRPr="007653FB" w:rsidSect="00FB5AFB">
      <w:footerReference w:type="default" r:id="rId23"/>
      <w:pgSz w:w="12240" w:h="15840"/>
      <w:pgMar w:top="1418" w:right="1440" w:bottom="1560" w:left="1440" w:header="709" w:footer="841"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8E37D" w14:textId="77777777" w:rsidR="00B8377D" w:rsidRDefault="00B8377D" w:rsidP="00B52108">
      <w:r>
        <w:separator/>
      </w:r>
    </w:p>
    <w:p w14:paraId="230C1624" w14:textId="77777777" w:rsidR="00B8377D" w:rsidRDefault="00B8377D"/>
  </w:endnote>
  <w:endnote w:type="continuationSeparator" w:id="0">
    <w:p w14:paraId="7F6404B0" w14:textId="77777777" w:rsidR="00B8377D" w:rsidRDefault="00B8377D" w:rsidP="00B52108">
      <w:r>
        <w:continuationSeparator/>
      </w:r>
    </w:p>
    <w:p w14:paraId="3B14D39E" w14:textId="77777777" w:rsidR="00B8377D" w:rsidRDefault="00B83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14:paraId="562E8327"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07C4B" w14:textId="77777777" w:rsidR="00B8377D" w:rsidRDefault="00B8377D" w:rsidP="00B52108">
      <w:r>
        <w:separator/>
      </w:r>
    </w:p>
    <w:p w14:paraId="045D2E1B" w14:textId="77777777" w:rsidR="00B8377D" w:rsidRDefault="00B8377D"/>
  </w:footnote>
  <w:footnote w:type="continuationSeparator" w:id="0">
    <w:p w14:paraId="73B52512" w14:textId="77777777" w:rsidR="00B8377D" w:rsidRDefault="00B8377D" w:rsidP="00B52108">
      <w:r>
        <w:continuationSeparator/>
      </w:r>
    </w:p>
    <w:p w14:paraId="075C28D7" w14:textId="77777777" w:rsidR="00B8377D" w:rsidRDefault="00B837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D11501"/>
    <w:multiLevelType w:val="hybridMultilevel"/>
    <w:tmpl w:val="F8E060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871506"/>
    <w:multiLevelType w:val="hybridMultilevel"/>
    <w:tmpl w:val="61B26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A716C55"/>
    <w:multiLevelType w:val="hybridMultilevel"/>
    <w:tmpl w:val="A84A9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4C2EC5"/>
    <w:multiLevelType w:val="hybridMultilevel"/>
    <w:tmpl w:val="FF6C5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CE0281"/>
    <w:multiLevelType w:val="hybridMultilevel"/>
    <w:tmpl w:val="63A40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1CE6F0E"/>
    <w:multiLevelType w:val="multilevel"/>
    <w:tmpl w:val="C0F6487E"/>
    <w:lvl w:ilvl="0">
      <w:start w:val="1"/>
      <w:numFmt w:val="decimal"/>
      <w:lvlText w:val="%1."/>
      <w:lvlJc w:val="left"/>
      <w:pPr>
        <w:ind w:left="720" w:hanging="360"/>
      </w:pPr>
      <w:rPr>
        <w:rFonts w:hint="default"/>
      </w:rPr>
    </w:lvl>
    <w:lvl w:ilvl="1">
      <w:start w:val="1"/>
      <w:numFmt w:val="decimal"/>
      <w:isLgl/>
      <w:lvlText w:val="%1.%2"/>
      <w:lvlJc w:val="left"/>
      <w:pPr>
        <w:ind w:left="762" w:hanging="40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CF0B45"/>
    <w:multiLevelType w:val="hybridMultilevel"/>
    <w:tmpl w:val="2416B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B5074AE"/>
    <w:multiLevelType w:val="hybridMultilevel"/>
    <w:tmpl w:val="3220519E"/>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9" w15:restartNumberingAfterBreak="0">
    <w:nsid w:val="7AEC0CB9"/>
    <w:multiLevelType w:val="hybridMultilevel"/>
    <w:tmpl w:val="8E189E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15"/>
  </w:num>
  <w:num w:numId="14">
    <w:abstractNumId w:val="17"/>
  </w:num>
  <w:num w:numId="15">
    <w:abstractNumId w:val="11"/>
  </w:num>
  <w:num w:numId="16">
    <w:abstractNumId w:val="16"/>
  </w:num>
  <w:num w:numId="17">
    <w:abstractNumId w:val="19"/>
  </w:num>
  <w:num w:numId="18">
    <w:abstractNumId w:val="12"/>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C2183"/>
    <w:rsid w:val="000039BA"/>
    <w:rsid w:val="0000709A"/>
    <w:rsid w:val="000435C8"/>
    <w:rsid w:val="000A1889"/>
    <w:rsid w:val="000B6ECA"/>
    <w:rsid w:val="000C6039"/>
    <w:rsid w:val="000C6E1F"/>
    <w:rsid w:val="000E25F4"/>
    <w:rsid w:val="000F2E32"/>
    <w:rsid w:val="000F4FFC"/>
    <w:rsid w:val="000F6CF3"/>
    <w:rsid w:val="0010617A"/>
    <w:rsid w:val="0012115B"/>
    <w:rsid w:val="00151336"/>
    <w:rsid w:val="00195753"/>
    <w:rsid w:val="001B0277"/>
    <w:rsid w:val="001B7A27"/>
    <w:rsid w:val="001D269C"/>
    <w:rsid w:val="001D3D92"/>
    <w:rsid w:val="0020419D"/>
    <w:rsid w:val="00211D4A"/>
    <w:rsid w:val="00230449"/>
    <w:rsid w:val="00236CE7"/>
    <w:rsid w:val="00246035"/>
    <w:rsid w:val="00290E72"/>
    <w:rsid w:val="00297AE9"/>
    <w:rsid w:val="00297C4C"/>
    <w:rsid w:val="002C635D"/>
    <w:rsid w:val="002D006F"/>
    <w:rsid w:val="003041DF"/>
    <w:rsid w:val="00312A9D"/>
    <w:rsid w:val="00320257"/>
    <w:rsid w:val="0033721A"/>
    <w:rsid w:val="00337368"/>
    <w:rsid w:val="00352714"/>
    <w:rsid w:val="003723E4"/>
    <w:rsid w:val="003731F8"/>
    <w:rsid w:val="003843E8"/>
    <w:rsid w:val="003905B6"/>
    <w:rsid w:val="003A5434"/>
    <w:rsid w:val="003B7188"/>
    <w:rsid w:val="003D5236"/>
    <w:rsid w:val="003E4578"/>
    <w:rsid w:val="00403063"/>
    <w:rsid w:val="00424F66"/>
    <w:rsid w:val="00430467"/>
    <w:rsid w:val="004501F6"/>
    <w:rsid w:val="00452731"/>
    <w:rsid w:val="00461E00"/>
    <w:rsid w:val="00471612"/>
    <w:rsid w:val="00480781"/>
    <w:rsid w:val="00483462"/>
    <w:rsid w:val="00497719"/>
    <w:rsid w:val="004B516C"/>
    <w:rsid w:val="004D3B0F"/>
    <w:rsid w:val="00530AFF"/>
    <w:rsid w:val="005421D0"/>
    <w:rsid w:val="005452C5"/>
    <w:rsid w:val="00551EDA"/>
    <w:rsid w:val="00552D7A"/>
    <w:rsid w:val="0055472C"/>
    <w:rsid w:val="00575A7C"/>
    <w:rsid w:val="005811C6"/>
    <w:rsid w:val="00595F22"/>
    <w:rsid w:val="005A7051"/>
    <w:rsid w:val="005B138C"/>
    <w:rsid w:val="005B4652"/>
    <w:rsid w:val="005C45AE"/>
    <w:rsid w:val="005C4DD1"/>
    <w:rsid w:val="005E5C44"/>
    <w:rsid w:val="005E7822"/>
    <w:rsid w:val="005F36FE"/>
    <w:rsid w:val="00605728"/>
    <w:rsid w:val="00616BFC"/>
    <w:rsid w:val="0062303C"/>
    <w:rsid w:val="00643C68"/>
    <w:rsid w:val="00646970"/>
    <w:rsid w:val="00651B88"/>
    <w:rsid w:val="00654E36"/>
    <w:rsid w:val="006900BD"/>
    <w:rsid w:val="00696ACD"/>
    <w:rsid w:val="006A2BFD"/>
    <w:rsid w:val="006B0608"/>
    <w:rsid w:val="006B090D"/>
    <w:rsid w:val="006B14B2"/>
    <w:rsid w:val="006C2040"/>
    <w:rsid w:val="006C4E12"/>
    <w:rsid w:val="006C7065"/>
    <w:rsid w:val="006D48AF"/>
    <w:rsid w:val="00704BCF"/>
    <w:rsid w:val="0073274F"/>
    <w:rsid w:val="00747BDE"/>
    <w:rsid w:val="00751BA9"/>
    <w:rsid w:val="007653FB"/>
    <w:rsid w:val="00793D0C"/>
    <w:rsid w:val="0079457D"/>
    <w:rsid w:val="007A4BB3"/>
    <w:rsid w:val="007B16FD"/>
    <w:rsid w:val="007B680C"/>
    <w:rsid w:val="007D430C"/>
    <w:rsid w:val="007F091D"/>
    <w:rsid w:val="007F1B9E"/>
    <w:rsid w:val="007F3E9C"/>
    <w:rsid w:val="00811FE5"/>
    <w:rsid w:val="008354C2"/>
    <w:rsid w:val="0084659C"/>
    <w:rsid w:val="008469F2"/>
    <w:rsid w:val="00855DB6"/>
    <w:rsid w:val="008925C4"/>
    <w:rsid w:val="008934BB"/>
    <w:rsid w:val="008B361D"/>
    <w:rsid w:val="008D0170"/>
    <w:rsid w:val="008E7B03"/>
    <w:rsid w:val="008F1464"/>
    <w:rsid w:val="008F3CE6"/>
    <w:rsid w:val="00911728"/>
    <w:rsid w:val="0091438A"/>
    <w:rsid w:val="00924FD0"/>
    <w:rsid w:val="009404DE"/>
    <w:rsid w:val="0096679F"/>
    <w:rsid w:val="00976EEF"/>
    <w:rsid w:val="00977A4B"/>
    <w:rsid w:val="00990245"/>
    <w:rsid w:val="009B5E76"/>
    <w:rsid w:val="009B7998"/>
    <w:rsid w:val="009C2183"/>
    <w:rsid w:val="009F1E14"/>
    <w:rsid w:val="00A11CB1"/>
    <w:rsid w:val="00A47477"/>
    <w:rsid w:val="00A565DD"/>
    <w:rsid w:val="00A7006D"/>
    <w:rsid w:val="00A75A2E"/>
    <w:rsid w:val="00A86CBC"/>
    <w:rsid w:val="00A87C3B"/>
    <w:rsid w:val="00A91614"/>
    <w:rsid w:val="00AA5EB3"/>
    <w:rsid w:val="00AB2B1D"/>
    <w:rsid w:val="00AB4117"/>
    <w:rsid w:val="00AE7B9C"/>
    <w:rsid w:val="00B1186E"/>
    <w:rsid w:val="00B1555D"/>
    <w:rsid w:val="00B218A5"/>
    <w:rsid w:val="00B259D8"/>
    <w:rsid w:val="00B35778"/>
    <w:rsid w:val="00B359AC"/>
    <w:rsid w:val="00B52108"/>
    <w:rsid w:val="00B8377D"/>
    <w:rsid w:val="00B9366B"/>
    <w:rsid w:val="00BA12BF"/>
    <w:rsid w:val="00BB11FE"/>
    <w:rsid w:val="00BB2847"/>
    <w:rsid w:val="00BC2CDC"/>
    <w:rsid w:val="00BE7F7F"/>
    <w:rsid w:val="00BF3576"/>
    <w:rsid w:val="00C02626"/>
    <w:rsid w:val="00C1605F"/>
    <w:rsid w:val="00C225FE"/>
    <w:rsid w:val="00C36763"/>
    <w:rsid w:val="00C46A33"/>
    <w:rsid w:val="00C771B3"/>
    <w:rsid w:val="00C84396"/>
    <w:rsid w:val="00C86BF2"/>
    <w:rsid w:val="00CB55FA"/>
    <w:rsid w:val="00D065B3"/>
    <w:rsid w:val="00D31042"/>
    <w:rsid w:val="00D379C2"/>
    <w:rsid w:val="00D50231"/>
    <w:rsid w:val="00D555A6"/>
    <w:rsid w:val="00D70AA0"/>
    <w:rsid w:val="00D9132B"/>
    <w:rsid w:val="00DB1D54"/>
    <w:rsid w:val="00DC0CA9"/>
    <w:rsid w:val="00DC17D3"/>
    <w:rsid w:val="00DC51E3"/>
    <w:rsid w:val="00E0503B"/>
    <w:rsid w:val="00E12539"/>
    <w:rsid w:val="00E4406A"/>
    <w:rsid w:val="00E57044"/>
    <w:rsid w:val="00E57830"/>
    <w:rsid w:val="00E62D23"/>
    <w:rsid w:val="00E7161F"/>
    <w:rsid w:val="00E76FE3"/>
    <w:rsid w:val="00E943C4"/>
    <w:rsid w:val="00EA334E"/>
    <w:rsid w:val="00EA6E89"/>
    <w:rsid w:val="00EB41C0"/>
    <w:rsid w:val="00EE4683"/>
    <w:rsid w:val="00EF409F"/>
    <w:rsid w:val="00F047A9"/>
    <w:rsid w:val="00F12059"/>
    <w:rsid w:val="00F2016C"/>
    <w:rsid w:val="00F226C7"/>
    <w:rsid w:val="00F31AAF"/>
    <w:rsid w:val="00F43300"/>
    <w:rsid w:val="00F57E7B"/>
    <w:rsid w:val="00F61ECD"/>
    <w:rsid w:val="00F62212"/>
    <w:rsid w:val="00F70784"/>
    <w:rsid w:val="00FA569B"/>
    <w:rsid w:val="00FB5AFB"/>
    <w:rsid w:val="00FC3E80"/>
    <w:rsid w:val="00FF5BFD"/>
    <w:rsid w:val="00FF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FFCCF"/>
  <w15:docId w15:val="{49DCB5F2-E68D-4D4C-97DE-E9B5847E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042"/>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6C4E12"/>
    <w:rPr>
      <w:color w:val="605E5C"/>
      <w:shd w:val="clear" w:color="auto" w:fill="E1DFDD"/>
    </w:rPr>
  </w:style>
  <w:style w:type="character" w:styleId="FollowedHyperlink">
    <w:name w:val="FollowedHyperlink"/>
    <w:basedOn w:val="DefaultParagraphFont"/>
    <w:uiPriority w:val="99"/>
    <w:semiHidden/>
    <w:unhideWhenUsed/>
    <w:rsid w:val="006C4E12"/>
    <w:rPr>
      <w:color w:val="954F72" w:themeColor="followedHyperlink"/>
      <w:u w:val="single"/>
    </w:rPr>
  </w:style>
  <w:style w:type="paragraph" w:styleId="Caption">
    <w:name w:val="caption"/>
    <w:basedOn w:val="Normal"/>
    <w:next w:val="Normal"/>
    <w:uiPriority w:val="35"/>
    <w:unhideWhenUsed/>
    <w:qFormat/>
    <w:rsid w:val="000E25F4"/>
    <w:pPr>
      <w:spacing w:line="240" w:lineRule="auto"/>
    </w:pPr>
    <w:rPr>
      <w:i/>
      <w:iCs/>
      <w:color w:val="44546A" w:themeColor="text2"/>
      <w:sz w:val="18"/>
      <w:szCs w:val="18"/>
    </w:rPr>
  </w:style>
  <w:style w:type="paragraph" w:styleId="ListParagraph">
    <w:name w:val="List Paragraph"/>
    <w:basedOn w:val="Normal"/>
    <w:uiPriority w:val="34"/>
    <w:rsid w:val="00A7006D"/>
    <w:pPr>
      <w:ind w:left="720"/>
      <w:contextualSpacing/>
    </w:pPr>
  </w:style>
  <w:style w:type="paragraph" w:styleId="TableofFigures">
    <w:name w:val="table of figures"/>
    <w:basedOn w:val="Normal"/>
    <w:next w:val="Normal"/>
    <w:uiPriority w:val="99"/>
    <w:unhideWhenUsed/>
    <w:rsid w:val="001D269C"/>
    <w:pPr>
      <w:spacing w:after="0"/>
    </w:pPr>
  </w:style>
  <w:style w:type="character" w:styleId="PlaceholderText">
    <w:name w:val="Placeholder Text"/>
    <w:basedOn w:val="DefaultParagraphFont"/>
    <w:uiPriority w:val="99"/>
    <w:semiHidden/>
    <w:rsid w:val="002304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90364">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zilin0618/YELP_recommender_system/blob/main/Yelp_RS-checkpoint.ipynb"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www.yelp.com/dataset" TargetMode="Externa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lin\Desktop\CIND820\project\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84994-9CD8-45A4-9C54-414C5A6A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2441</TotalTime>
  <Pages>13</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20680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 wang</dc:creator>
  <cp:lastModifiedBy>zilin wang</cp:lastModifiedBy>
  <cp:revision>6</cp:revision>
  <cp:lastPrinted>2016-05-18T13:48:00Z</cp:lastPrinted>
  <dcterms:created xsi:type="dcterms:W3CDTF">2021-04-05T05:15:00Z</dcterms:created>
  <dcterms:modified xsi:type="dcterms:W3CDTF">2021-04-07T07:36:00Z</dcterms:modified>
</cp:coreProperties>
</file>